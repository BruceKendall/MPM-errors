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2AD84" w14:textId="54700E35" w:rsidR="00D76E08" w:rsidRPr="0072268C" w:rsidRDefault="00D76E08">
      <w:pPr>
        <w:pStyle w:val="Date"/>
      </w:pPr>
      <w:r w:rsidRPr="0072268C">
        <w:fldChar w:fldCharType="begin"/>
      </w:r>
      <w:r w:rsidRPr="0072268C">
        <w:instrText xml:space="preserve"> SAVEDATE \@ "MMMM d, yyyy" </w:instrText>
      </w:r>
      <w:r w:rsidRPr="0072268C">
        <w:fldChar w:fldCharType="separate"/>
      </w:r>
      <w:r w:rsidR="00A854EB">
        <w:rPr>
          <w:noProof/>
        </w:rPr>
        <w:t>March 2, 2019</w:t>
      </w:r>
      <w:r w:rsidRPr="0072268C">
        <w:fldChar w:fldCharType="end"/>
      </w:r>
      <w:bookmarkStart w:id="0" w:name="_GoBack"/>
      <w:bookmarkEnd w:id="0"/>
    </w:p>
    <w:p w14:paraId="31B76643" w14:textId="77777777" w:rsidR="00FF298D" w:rsidRDefault="00FF298D" w:rsidP="00FF298D">
      <w:pPr>
        <w:pStyle w:val="BodyText"/>
        <w:spacing w:after="0"/>
        <w:ind w:firstLine="0"/>
      </w:pPr>
      <w:r>
        <w:t xml:space="preserve">Dr. Brian </w:t>
      </w:r>
      <w:proofErr w:type="spellStart"/>
      <w:r>
        <w:t>Fath</w:t>
      </w:r>
      <w:proofErr w:type="spellEnd"/>
      <w:r>
        <w:t>,</w:t>
      </w:r>
    </w:p>
    <w:p w14:paraId="63DAF2DA" w14:textId="77777777" w:rsidR="00FF298D" w:rsidRPr="00FF298D" w:rsidRDefault="00FF298D" w:rsidP="001255E7">
      <w:pPr>
        <w:pStyle w:val="BodyText"/>
        <w:ind w:firstLine="0"/>
        <w:rPr>
          <w:i/>
        </w:rPr>
      </w:pPr>
      <w:r>
        <w:t xml:space="preserve">Editor-in-Chief, </w:t>
      </w:r>
      <w:r>
        <w:rPr>
          <w:i/>
        </w:rPr>
        <w:t>Ecological Modelling</w:t>
      </w:r>
    </w:p>
    <w:p w14:paraId="61A37F38" w14:textId="77777777" w:rsidR="000610D0" w:rsidRDefault="001255E7" w:rsidP="001255E7">
      <w:pPr>
        <w:pStyle w:val="BodyText"/>
        <w:ind w:firstLine="0"/>
      </w:pPr>
      <w:r>
        <w:t xml:space="preserve">Dear </w:t>
      </w:r>
      <w:r w:rsidR="00FF298D">
        <w:t xml:space="preserve">Dr. </w:t>
      </w:r>
      <w:proofErr w:type="spellStart"/>
      <w:r w:rsidR="00FF298D">
        <w:t>Fath</w:t>
      </w:r>
      <w:proofErr w:type="spellEnd"/>
      <w:r>
        <w:t>,</w:t>
      </w:r>
    </w:p>
    <w:p w14:paraId="58546201" w14:textId="02053E7E" w:rsidR="00DB3A7A" w:rsidRDefault="00FF298D" w:rsidP="004675ED">
      <w:pPr>
        <w:pStyle w:val="BodyText"/>
      </w:pPr>
      <w:r>
        <w:t xml:space="preserve">Enclosed please find </w:t>
      </w:r>
      <w:r w:rsidR="00132998">
        <w:t>the revision of</w:t>
      </w:r>
      <w:r>
        <w:t xml:space="preserve"> manuscript</w:t>
      </w:r>
      <w:r w:rsidR="00132998">
        <w:t xml:space="preserve"> </w:t>
      </w:r>
      <w:r w:rsidR="00132998" w:rsidRPr="00132998">
        <w:t>ECOMOD-18-618</w:t>
      </w:r>
      <w:r>
        <w:t>, entitled “</w:t>
      </w:r>
      <w:r w:rsidRPr="00FF298D">
        <w:t>Persistent problems in the construction of matrix population models</w:t>
      </w:r>
      <w:r>
        <w:t xml:space="preserve">,” for consideration in the special issue on Matrix Population Models, edited by </w:t>
      </w:r>
      <w:proofErr w:type="spellStart"/>
      <w:r>
        <w:t>Dmitrii</w:t>
      </w:r>
      <w:proofErr w:type="spellEnd"/>
      <w:r>
        <w:t xml:space="preserve"> </w:t>
      </w:r>
      <w:proofErr w:type="spellStart"/>
      <w:r>
        <w:t>Logofet</w:t>
      </w:r>
      <w:proofErr w:type="spellEnd"/>
      <w:r>
        <w:t xml:space="preserve"> and Rob Salguero-Gomez. The findings in the paper have not been published elsewhere, and all co-authors agree to this submission.</w:t>
      </w:r>
    </w:p>
    <w:p w14:paraId="3840B853" w14:textId="364993F4" w:rsidR="00FF298D" w:rsidRDefault="00132998" w:rsidP="004675ED">
      <w:pPr>
        <w:pStyle w:val="BodyText"/>
      </w:pPr>
      <w:r>
        <w:t>We have attempted to address all the points made by the reviewers; see the “response to reviewers” for details.</w:t>
      </w:r>
    </w:p>
    <w:p w14:paraId="3FBDCB43" w14:textId="160B20F7" w:rsidR="00132998" w:rsidRDefault="00132998" w:rsidP="004675ED">
      <w:pPr>
        <w:pStyle w:val="BodyText"/>
      </w:pPr>
      <w:r>
        <w:t xml:space="preserve">Our manuscript was prepared </w:t>
      </w:r>
      <w:r w:rsidR="00E846CD">
        <w:t xml:space="preserve">in </w:t>
      </w:r>
      <w:proofErr w:type="spellStart"/>
      <w:r w:rsidR="00E846CD">
        <w:t>Rmarkdown</w:t>
      </w:r>
      <w:proofErr w:type="spellEnd"/>
      <w:r w:rsidR="00E846CD">
        <w:t xml:space="preserve">; I have included the </w:t>
      </w:r>
      <w:proofErr w:type="spellStart"/>
      <w:r w:rsidR="00E846CD">
        <w:t>Rmd</w:t>
      </w:r>
      <w:proofErr w:type="spellEnd"/>
      <w:r w:rsidR="00E846CD">
        <w:t xml:space="preserve"> source file as well as the derived </w:t>
      </w:r>
      <w:proofErr w:type="spellStart"/>
      <w:r w:rsidR="00E846CD">
        <w:t>LaTeX</w:t>
      </w:r>
      <w:proofErr w:type="spellEnd"/>
      <w:r w:rsidR="00E846CD">
        <w:t xml:space="preserve"> files.</w:t>
      </w:r>
    </w:p>
    <w:p w14:paraId="25EC1A93" w14:textId="77777777" w:rsidR="003A51C9" w:rsidRDefault="00A45D3F" w:rsidP="004675ED">
      <w:pPr>
        <w:pStyle w:val="BodyText"/>
      </w:pPr>
      <w:r>
        <w:t>We think that our manuscript has important messages about the need to re-assess the quality of previously published MPMs and the challenges of helping biologists (many not explicitly trained in modelling) build more reliable models in the future.</w:t>
      </w:r>
    </w:p>
    <w:p w14:paraId="6DC44BBF" w14:textId="77777777" w:rsidR="00A45D3F" w:rsidRPr="0072268C" w:rsidRDefault="00A45D3F" w:rsidP="004675ED">
      <w:pPr>
        <w:pStyle w:val="BodyText"/>
      </w:pPr>
    </w:p>
    <w:p w14:paraId="1E9AD021" w14:textId="7C97987C" w:rsidR="00E93FAE" w:rsidRPr="0072268C" w:rsidRDefault="00E93FAE" w:rsidP="00E93FAE">
      <w:pPr>
        <w:pStyle w:val="Closing"/>
      </w:pPr>
      <w:r w:rsidRPr="0072268C">
        <w:fldChar w:fldCharType="begin"/>
      </w:r>
      <w:r w:rsidRPr="0072268C">
        <w:instrText xml:space="preserve"> AUTOTEXTLIST  </w:instrText>
      </w:r>
      <w:r w:rsidRPr="0072268C">
        <w:fldChar w:fldCharType="separate"/>
      </w:r>
      <w:r w:rsidRPr="0072268C">
        <w:t>Sincerely,</w:t>
      </w:r>
      <w:r w:rsidRPr="0072268C">
        <w:fldChar w:fldCharType="end"/>
      </w:r>
      <w:r w:rsidR="00E846CD" w:rsidRPr="00E846CD">
        <w:rPr>
          <w:noProof/>
        </w:rPr>
        <w:t xml:space="preserve"> </w:t>
      </w:r>
    </w:p>
    <w:p w14:paraId="342F51A3" w14:textId="4208C82F" w:rsidR="00E93FAE" w:rsidRPr="0072268C" w:rsidRDefault="00E846CD" w:rsidP="00E93FAE">
      <w:pPr>
        <w:pStyle w:val="Signature"/>
        <w:spacing w:before="0"/>
        <w:ind w:left="4050"/>
      </w:pPr>
      <w:r>
        <w:rPr>
          <w:noProof/>
        </w:rPr>
        <w:drawing>
          <wp:inline distT="0" distB="0" distL="0" distR="0" wp14:anchorId="65F48B30" wp14:editId="718CA1A7">
            <wp:extent cx="1919872" cy="49390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uce Signa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0897" cy="50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B747" w14:textId="77777777" w:rsidR="00E93FAE" w:rsidRPr="0072268C" w:rsidRDefault="00E93FAE" w:rsidP="00E93FAE">
      <w:pPr>
        <w:pStyle w:val="Signature"/>
        <w:spacing w:before="0"/>
      </w:pPr>
      <w:r w:rsidRPr="0072268C">
        <w:t>Bruce E. Kendall</w:t>
      </w:r>
    </w:p>
    <w:p w14:paraId="5792E932" w14:textId="77777777" w:rsidR="00D76E08" w:rsidRPr="0072268C" w:rsidRDefault="00E93FAE" w:rsidP="004675ED">
      <w:pPr>
        <w:pStyle w:val="SignatureJobTitle"/>
      </w:pPr>
      <w:r w:rsidRPr="0072268C">
        <w:t>Professor</w:t>
      </w:r>
    </w:p>
    <w:sectPr w:rsidR="00D76E08" w:rsidRPr="0072268C" w:rsidSect="004675ED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2240" w:h="15840" w:code="1"/>
      <w:pgMar w:top="1890" w:right="1800" w:bottom="999" w:left="1800" w:header="96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3ECA7" w14:textId="77777777" w:rsidR="00327C46" w:rsidRDefault="00327C46">
      <w:r>
        <w:separator/>
      </w:r>
    </w:p>
  </w:endnote>
  <w:endnote w:type="continuationSeparator" w:id="0">
    <w:p w14:paraId="4B7DCC3E" w14:textId="77777777" w:rsidR="00327C46" w:rsidRDefault="00327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BF6B9" w14:textId="77777777" w:rsidR="00AA3FB4" w:rsidRDefault="00AA3FB4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9D651" w14:textId="77777777" w:rsidR="00AA3FB4" w:rsidRDefault="00AA3FB4" w:rsidP="004675ED">
    <w:pPr>
      <w:pStyle w:val="ReturnAddress"/>
    </w:pPr>
    <w:r>
      <w:t xml:space="preserve">Phone: (805) 893-7539 • EMAIL: </w:t>
    </w:r>
    <w:r>
      <w:rPr>
        <w:caps w:val="0"/>
      </w:rPr>
      <w:t>kendall@bren.ucsb.edu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2D446" w14:textId="77777777" w:rsidR="00327C46" w:rsidRDefault="00327C46">
      <w:r>
        <w:separator/>
      </w:r>
    </w:p>
  </w:footnote>
  <w:footnote w:type="continuationSeparator" w:id="0">
    <w:p w14:paraId="6B200E5A" w14:textId="77777777" w:rsidR="00327C46" w:rsidRDefault="00327C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F50D0" w14:textId="449A1935" w:rsidR="00AA3FB4" w:rsidRDefault="00AA3FB4">
    <w:pPr>
      <w:pStyle w:val="Header"/>
    </w:pPr>
    <w:r>
      <w:tab/>
      <w:t xml:space="preserve">– </w:t>
    </w:r>
    <w:r>
      <w:fldChar w:fldCharType="begin"/>
    </w:r>
    <w:r>
      <w:instrText xml:space="preserve"> PAGE </w:instrText>
    </w:r>
    <w:r>
      <w:fldChar w:fldCharType="separate"/>
    </w:r>
    <w:r w:rsidR="00CB7B08">
      <w:rPr>
        <w:noProof/>
      </w:rPr>
      <w:t>2</w:t>
    </w:r>
    <w:r>
      <w:fldChar w:fldCharType="end"/>
    </w:r>
    <w:r>
      <w:t xml:space="preserve"> –</w:t>
    </w:r>
    <w:r>
      <w:tab/>
    </w:r>
    <w:r>
      <w:fldChar w:fldCharType="begin"/>
    </w:r>
    <w:r>
      <w:instrText xml:space="preserve"> SAVEDATE \@ "MMMM d, yyyy" </w:instrText>
    </w:r>
    <w:r>
      <w:fldChar w:fldCharType="separate"/>
    </w:r>
    <w:r w:rsidR="00E846CD">
      <w:rPr>
        <w:noProof/>
      </w:rPr>
      <w:t>September 7, 2018</w:t>
    </w:r>
    <w:r>
      <w:fldChar w:fldCharType="end"/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99"/>
      <w:gridCol w:w="1380"/>
      <w:gridCol w:w="2193"/>
    </w:tblGrid>
    <w:tr w:rsidR="00AA3FB4" w14:paraId="0F8ACB19" w14:textId="77777777">
      <w:trPr>
        <w:cantSplit/>
        <w:trHeight w:hRule="exact" w:val="540"/>
      </w:trPr>
      <w:tc>
        <w:tcPr>
          <w:tcW w:w="6699" w:type="dxa"/>
          <w:tcBorders>
            <w:bottom w:val="single" w:sz="4" w:space="0" w:color="auto"/>
          </w:tcBorders>
        </w:tcPr>
        <w:p w14:paraId="57939C3C" w14:textId="77777777" w:rsidR="00AA3FB4" w:rsidRDefault="00AA3FB4">
          <w:pPr>
            <w:pStyle w:val="UCSBName"/>
            <w:framePr w:w="10260" w:wrap="notBeside" w:vAnchor="page" w:hAnchor="page" w:x="880" w:y="1009" w:anchorLock="1"/>
          </w:pPr>
        </w:p>
        <w:p w14:paraId="54DD916C" w14:textId="77777777" w:rsidR="00AA3FB4" w:rsidRDefault="00AA3FB4">
          <w:pPr>
            <w:pStyle w:val="UCSBName"/>
            <w:framePr w:w="10260" w:wrap="notBeside" w:vAnchor="page" w:hAnchor="page" w:x="880" w:y="1009" w:anchorLock="1"/>
            <w:spacing w:after="120"/>
          </w:pPr>
          <w:r>
            <w:t>University of California, Santa Barbara</w:t>
          </w:r>
        </w:p>
      </w:tc>
      <w:tc>
        <w:tcPr>
          <w:tcW w:w="1380" w:type="dxa"/>
          <w:vMerge w:val="restart"/>
          <w:vAlign w:val="center"/>
        </w:tcPr>
        <w:p w14:paraId="5320BE17" w14:textId="77777777" w:rsidR="00AA3FB4" w:rsidRDefault="00105AAC">
          <w:pPr>
            <w:pStyle w:val="CampusNames"/>
            <w:framePr w:w="10260" w:wrap="notBeside" w:vAnchor="page" w:hAnchor="page" w:x="880" w:y="1009" w:anchorLock="1"/>
            <w:jc w:val="center"/>
          </w:pPr>
          <w:bookmarkStart w:id="1" w:name="_MON_1250944389"/>
          <w:bookmarkStart w:id="2" w:name="_MON_1002102524"/>
          <w:bookmarkStart w:id="3" w:name="_MON_1010480972"/>
          <w:bookmarkStart w:id="4" w:name="_MON_1010481098"/>
          <w:bookmarkStart w:id="5" w:name="_MON_1124010280"/>
          <w:bookmarkEnd w:id="1"/>
          <w:bookmarkEnd w:id="2"/>
          <w:bookmarkEnd w:id="3"/>
          <w:bookmarkEnd w:id="4"/>
          <w:bookmarkEnd w:id="5"/>
          <w:r>
            <w:rPr>
              <w:noProof/>
            </w:rPr>
            <w:drawing>
              <wp:inline distT="0" distB="0" distL="0" distR="0" wp14:anchorId="04FCE1CD" wp14:editId="746F250D">
                <wp:extent cx="829945" cy="814705"/>
                <wp:effectExtent l="0" t="0" r="0" b="0"/>
                <wp:docPr id="2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9945" cy="814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93" w:type="dxa"/>
          <w:tcBorders>
            <w:bottom w:val="single" w:sz="4" w:space="0" w:color="auto"/>
          </w:tcBorders>
          <w:vAlign w:val="center"/>
        </w:tcPr>
        <w:p w14:paraId="2A295ABD" w14:textId="77777777" w:rsidR="00AA3FB4" w:rsidRDefault="00AA3FB4">
          <w:pPr>
            <w:pStyle w:val="CampusNames"/>
            <w:framePr w:w="10260" w:wrap="notBeside" w:vAnchor="page" w:hAnchor="page" w:x="880" w:y="1009" w:anchorLock="1"/>
          </w:pPr>
        </w:p>
      </w:tc>
    </w:tr>
    <w:tr w:rsidR="00AA3FB4" w14:paraId="0B7F90A2" w14:textId="77777777">
      <w:trPr>
        <w:cantSplit/>
        <w:trHeight w:hRule="exact" w:val="300"/>
      </w:trPr>
      <w:tc>
        <w:tcPr>
          <w:tcW w:w="669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A9E27AA" w14:textId="77777777" w:rsidR="00AA3FB4" w:rsidRDefault="00AA3FB4">
          <w:pPr>
            <w:pStyle w:val="CampusNames"/>
            <w:framePr w:w="10260" w:wrap="notBeside" w:vAnchor="page" w:hAnchor="page" w:x="880" w:y="1009" w:anchorLock="1"/>
            <w:jc w:val="both"/>
          </w:pPr>
          <w:r>
            <w:t>Berkeley • Davis • Irvine • Los Angeles • Merced • Riverside • San Diego • San Francisco</w:t>
          </w:r>
        </w:p>
      </w:tc>
      <w:tc>
        <w:tcPr>
          <w:tcW w:w="1380" w:type="dxa"/>
          <w:vMerge/>
          <w:vAlign w:val="center"/>
        </w:tcPr>
        <w:p w14:paraId="00649DB2" w14:textId="77777777" w:rsidR="00AA3FB4" w:rsidRDefault="00AA3FB4">
          <w:pPr>
            <w:pStyle w:val="CampusNames"/>
            <w:framePr w:w="10260" w:wrap="notBeside" w:vAnchor="page" w:hAnchor="page" w:x="880" w:y="1009" w:anchorLock="1"/>
            <w:jc w:val="center"/>
          </w:pPr>
        </w:p>
      </w:tc>
      <w:tc>
        <w:tcPr>
          <w:tcW w:w="219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F026F96" w14:textId="77777777" w:rsidR="00AA3FB4" w:rsidRDefault="00AA3FB4">
          <w:pPr>
            <w:pStyle w:val="CampusNames"/>
            <w:framePr w:w="10260" w:wrap="notBeside" w:vAnchor="page" w:hAnchor="page" w:x="880" w:y="1009" w:anchorLock="1"/>
            <w:jc w:val="right"/>
          </w:pPr>
          <w:r>
            <w:t>Santa Barbara • Santa Cruz</w:t>
          </w:r>
        </w:p>
      </w:tc>
    </w:tr>
    <w:tr w:rsidR="00AA3FB4" w14:paraId="59CAA0E4" w14:textId="77777777">
      <w:trPr>
        <w:cantSplit/>
        <w:trHeight w:hRule="exact" w:val="703"/>
      </w:trPr>
      <w:tc>
        <w:tcPr>
          <w:tcW w:w="6699" w:type="dxa"/>
          <w:tcBorders>
            <w:top w:val="single" w:sz="4" w:space="0" w:color="auto"/>
          </w:tcBorders>
          <w:vAlign w:val="center"/>
        </w:tcPr>
        <w:p w14:paraId="37DC4F20" w14:textId="77777777" w:rsidR="00AA3FB4" w:rsidRDefault="00AA3FB4">
          <w:pPr>
            <w:pStyle w:val="Address"/>
            <w:framePr w:w="10260" w:wrap="notBeside" w:vAnchor="page" w:hAnchor="page" w:x="880" w:y="1009" w:anchorLock="1"/>
            <w:spacing w:before="120"/>
          </w:pPr>
          <w:r>
            <w:t>Bren School of Environmental Science &amp; Management</w:t>
          </w:r>
        </w:p>
        <w:p w14:paraId="19D441EA" w14:textId="77777777" w:rsidR="00AA3FB4" w:rsidRDefault="00AA3FB4">
          <w:pPr>
            <w:pStyle w:val="Address"/>
            <w:framePr w:wrap="auto" w:vAnchor="page" w:hAnchor="page" w:x="880" w:y="1009"/>
          </w:pPr>
          <w:r>
            <w:t>Santa Barbara, CA 93106</w:t>
          </w:r>
          <w:r>
            <w:br/>
          </w:r>
          <w:r>
            <w:rPr>
              <w:smallCaps w:val="0"/>
            </w:rPr>
            <w:t>http://www.bren.ucsb.edu</w:t>
          </w:r>
          <w:r>
            <w:t>/</w:t>
          </w:r>
        </w:p>
      </w:tc>
      <w:tc>
        <w:tcPr>
          <w:tcW w:w="1380" w:type="dxa"/>
          <w:vMerge/>
          <w:vAlign w:val="center"/>
        </w:tcPr>
        <w:p w14:paraId="7EF165D3" w14:textId="77777777" w:rsidR="00AA3FB4" w:rsidRDefault="00AA3FB4">
          <w:pPr>
            <w:pStyle w:val="CampusNames"/>
            <w:framePr w:w="10260" w:wrap="notBeside" w:vAnchor="page" w:hAnchor="page" w:x="880" w:y="1009" w:anchorLock="1"/>
          </w:pPr>
        </w:p>
      </w:tc>
      <w:tc>
        <w:tcPr>
          <w:tcW w:w="2193" w:type="dxa"/>
          <w:tcBorders>
            <w:top w:val="single" w:sz="4" w:space="0" w:color="auto"/>
          </w:tcBorders>
          <w:vAlign w:val="center"/>
        </w:tcPr>
        <w:p w14:paraId="0DDC5C39" w14:textId="77777777" w:rsidR="00AA3FB4" w:rsidRDefault="00AA3FB4">
          <w:pPr>
            <w:pStyle w:val="CampusNames"/>
            <w:framePr w:w="10260" w:wrap="notBeside" w:vAnchor="page" w:hAnchor="page" w:x="880" w:y="1009" w:anchorLock="1"/>
          </w:pPr>
        </w:p>
      </w:tc>
    </w:tr>
  </w:tbl>
  <w:p w14:paraId="4D8B2EC8" w14:textId="77777777" w:rsidR="00AA3FB4" w:rsidRDefault="00AA3FB4">
    <w:pPr>
      <w:pStyle w:val="CompanyName"/>
      <w:framePr w:w="10260" w:hRule="auto" w:wrap="notBeside" w:hAnchor="page" w:x="880" w:y="1009" w:anchorLock="1"/>
      <w:spacing w:after="0"/>
    </w:pPr>
  </w:p>
  <w:p w14:paraId="6F8E9455" w14:textId="77777777" w:rsidR="00AA3FB4" w:rsidRDefault="00AA3F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01077"/>
    <w:multiLevelType w:val="singleLevel"/>
    <w:tmpl w:val="D8D4D12C"/>
    <w:lvl w:ilvl="0">
      <w:start w:val="1"/>
      <w:numFmt w:val="decimal"/>
      <w:pStyle w:val="ListNumb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36063A36"/>
    <w:multiLevelType w:val="singleLevel"/>
    <w:tmpl w:val="6B2600BC"/>
    <w:lvl w:ilvl="0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E7"/>
    <w:rsid w:val="00025FAC"/>
    <w:rsid w:val="0003766A"/>
    <w:rsid w:val="00052759"/>
    <w:rsid w:val="0005572D"/>
    <w:rsid w:val="000560E2"/>
    <w:rsid w:val="000610D0"/>
    <w:rsid w:val="000957B5"/>
    <w:rsid w:val="000C313C"/>
    <w:rsid w:val="000D1EAF"/>
    <w:rsid w:val="00105AAC"/>
    <w:rsid w:val="00107656"/>
    <w:rsid w:val="00107EE8"/>
    <w:rsid w:val="00111E2F"/>
    <w:rsid w:val="001255E7"/>
    <w:rsid w:val="00127157"/>
    <w:rsid w:val="00132998"/>
    <w:rsid w:val="00135119"/>
    <w:rsid w:val="00142136"/>
    <w:rsid w:val="00142B62"/>
    <w:rsid w:val="001438C2"/>
    <w:rsid w:val="001474BD"/>
    <w:rsid w:val="00153AD0"/>
    <w:rsid w:val="001823BE"/>
    <w:rsid w:val="00184BF2"/>
    <w:rsid w:val="001A186B"/>
    <w:rsid w:val="001B6DA0"/>
    <w:rsid w:val="001C7A4B"/>
    <w:rsid w:val="001D3D7B"/>
    <w:rsid w:val="001D5914"/>
    <w:rsid w:val="0021582D"/>
    <w:rsid w:val="002169D5"/>
    <w:rsid w:val="00216FFA"/>
    <w:rsid w:val="0023139C"/>
    <w:rsid w:val="00234EE0"/>
    <w:rsid w:val="00242DEE"/>
    <w:rsid w:val="00250732"/>
    <w:rsid w:val="00266B83"/>
    <w:rsid w:val="00271FF5"/>
    <w:rsid w:val="00292122"/>
    <w:rsid w:val="002D3BA5"/>
    <w:rsid w:val="002E38CB"/>
    <w:rsid w:val="002F0A15"/>
    <w:rsid w:val="003021BE"/>
    <w:rsid w:val="00312AE3"/>
    <w:rsid w:val="00317F08"/>
    <w:rsid w:val="00327C46"/>
    <w:rsid w:val="003318D6"/>
    <w:rsid w:val="00340B98"/>
    <w:rsid w:val="003437E0"/>
    <w:rsid w:val="0034540A"/>
    <w:rsid w:val="003524A4"/>
    <w:rsid w:val="00381B54"/>
    <w:rsid w:val="003A2C9A"/>
    <w:rsid w:val="003A51C9"/>
    <w:rsid w:val="003D4775"/>
    <w:rsid w:val="003D7398"/>
    <w:rsid w:val="003D7A62"/>
    <w:rsid w:val="003F1639"/>
    <w:rsid w:val="00416589"/>
    <w:rsid w:val="00445B32"/>
    <w:rsid w:val="004564D7"/>
    <w:rsid w:val="00461920"/>
    <w:rsid w:val="004675ED"/>
    <w:rsid w:val="0047031F"/>
    <w:rsid w:val="00480F69"/>
    <w:rsid w:val="00481271"/>
    <w:rsid w:val="004831C3"/>
    <w:rsid w:val="00487776"/>
    <w:rsid w:val="004924BC"/>
    <w:rsid w:val="004A57D7"/>
    <w:rsid w:val="004B5294"/>
    <w:rsid w:val="004D2347"/>
    <w:rsid w:val="004E52E7"/>
    <w:rsid w:val="004F0DC1"/>
    <w:rsid w:val="004F1442"/>
    <w:rsid w:val="0050441B"/>
    <w:rsid w:val="00526E69"/>
    <w:rsid w:val="00532010"/>
    <w:rsid w:val="00547195"/>
    <w:rsid w:val="00583ACD"/>
    <w:rsid w:val="0058546C"/>
    <w:rsid w:val="005A3499"/>
    <w:rsid w:val="005A650C"/>
    <w:rsid w:val="005C7390"/>
    <w:rsid w:val="005D13BA"/>
    <w:rsid w:val="005D4E2A"/>
    <w:rsid w:val="00607699"/>
    <w:rsid w:val="006240F2"/>
    <w:rsid w:val="006318D5"/>
    <w:rsid w:val="00647C16"/>
    <w:rsid w:val="0065163D"/>
    <w:rsid w:val="00677561"/>
    <w:rsid w:val="00684826"/>
    <w:rsid w:val="00690F0C"/>
    <w:rsid w:val="006B4B49"/>
    <w:rsid w:val="006D189C"/>
    <w:rsid w:val="006D2746"/>
    <w:rsid w:val="006F2E03"/>
    <w:rsid w:val="00720F19"/>
    <w:rsid w:val="0072268C"/>
    <w:rsid w:val="00734BC4"/>
    <w:rsid w:val="00734C73"/>
    <w:rsid w:val="00734F92"/>
    <w:rsid w:val="007411DF"/>
    <w:rsid w:val="0077657B"/>
    <w:rsid w:val="00781023"/>
    <w:rsid w:val="00785ECB"/>
    <w:rsid w:val="00793A10"/>
    <w:rsid w:val="007F6C1D"/>
    <w:rsid w:val="0080025A"/>
    <w:rsid w:val="00804FC3"/>
    <w:rsid w:val="0082187C"/>
    <w:rsid w:val="0083415E"/>
    <w:rsid w:val="00851ADB"/>
    <w:rsid w:val="0085760B"/>
    <w:rsid w:val="00860A79"/>
    <w:rsid w:val="0086104B"/>
    <w:rsid w:val="0086499F"/>
    <w:rsid w:val="00871A5A"/>
    <w:rsid w:val="00895333"/>
    <w:rsid w:val="008A2BF1"/>
    <w:rsid w:val="008D41A4"/>
    <w:rsid w:val="008D41C1"/>
    <w:rsid w:val="008D7741"/>
    <w:rsid w:val="00902B5C"/>
    <w:rsid w:val="009219BF"/>
    <w:rsid w:val="009264CB"/>
    <w:rsid w:val="009278C9"/>
    <w:rsid w:val="00942D46"/>
    <w:rsid w:val="00944DFA"/>
    <w:rsid w:val="009630BE"/>
    <w:rsid w:val="0097565C"/>
    <w:rsid w:val="0097608B"/>
    <w:rsid w:val="00982619"/>
    <w:rsid w:val="00982C49"/>
    <w:rsid w:val="009B7607"/>
    <w:rsid w:val="009C11C8"/>
    <w:rsid w:val="009C32B9"/>
    <w:rsid w:val="009D5D14"/>
    <w:rsid w:val="00A13605"/>
    <w:rsid w:val="00A371F7"/>
    <w:rsid w:val="00A42D7B"/>
    <w:rsid w:val="00A43C8B"/>
    <w:rsid w:val="00A45D3F"/>
    <w:rsid w:val="00A468EE"/>
    <w:rsid w:val="00A51FA0"/>
    <w:rsid w:val="00A6298F"/>
    <w:rsid w:val="00A63A3C"/>
    <w:rsid w:val="00A7473C"/>
    <w:rsid w:val="00A854EB"/>
    <w:rsid w:val="00AA3FB4"/>
    <w:rsid w:val="00AC45C7"/>
    <w:rsid w:val="00AE457B"/>
    <w:rsid w:val="00AE55FA"/>
    <w:rsid w:val="00B22DD0"/>
    <w:rsid w:val="00B23C82"/>
    <w:rsid w:val="00B403E5"/>
    <w:rsid w:val="00B4148E"/>
    <w:rsid w:val="00B62C8E"/>
    <w:rsid w:val="00B6496A"/>
    <w:rsid w:val="00B64982"/>
    <w:rsid w:val="00B660C8"/>
    <w:rsid w:val="00B7455E"/>
    <w:rsid w:val="00B818C7"/>
    <w:rsid w:val="00BC16EC"/>
    <w:rsid w:val="00BD2799"/>
    <w:rsid w:val="00BD621A"/>
    <w:rsid w:val="00BE1332"/>
    <w:rsid w:val="00BF2DDB"/>
    <w:rsid w:val="00C01E46"/>
    <w:rsid w:val="00C12CE7"/>
    <w:rsid w:val="00C20F94"/>
    <w:rsid w:val="00C26369"/>
    <w:rsid w:val="00C3253F"/>
    <w:rsid w:val="00C44E05"/>
    <w:rsid w:val="00C50A1A"/>
    <w:rsid w:val="00C5477B"/>
    <w:rsid w:val="00C55729"/>
    <w:rsid w:val="00C62DC1"/>
    <w:rsid w:val="00C64FB9"/>
    <w:rsid w:val="00C90F19"/>
    <w:rsid w:val="00C95CED"/>
    <w:rsid w:val="00CA3A18"/>
    <w:rsid w:val="00CA3E47"/>
    <w:rsid w:val="00CA6DDB"/>
    <w:rsid w:val="00CA705A"/>
    <w:rsid w:val="00CB0512"/>
    <w:rsid w:val="00CB713B"/>
    <w:rsid w:val="00CB7B08"/>
    <w:rsid w:val="00CC39E5"/>
    <w:rsid w:val="00CC4E67"/>
    <w:rsid w:val="00CD0BDF"/>
    <w:rsid w:val="00CE2A36"/>
    <w:rsid w:val="00CF55E7"/>
    <w:rsid w:val="00D005B0"/>
    <w:rsid w:val="00D10354"/>
    <w:rsid w:val="00D173A2"/>
    <w:rsid w:val="00D256C9"/>
    <w:rsid w:val="00D51B45"/>
    <w:rsid w:val="00D63B92"/>
    <w:rsid w:val="00D6672B"/>
    <w:rsid w:val="00D76E08"/>
    <w:rsid w:val="00DB3A7A"/>
    <w:rsid w:val="00DD1321"/>
    <w:rsid w:val="00DE4337"/>
    <w:rsid w:val="00DE7D6E"/>
    <w:rsid w:val="00DF7A0D"/>
    <w:rsid w:val="00E24A81"/>
    <w:rsid w:val="00E32F60"/>
    <w:rsid w:val="00E56C26"/>
    <w:rsid w:val="00E654D6"/>
    <w:rsid w:val="00E74DB4"/>
    <w:rsid w:val="00E76926"/>
    <w:rsid w:val="00E77253"/>
    <w:rsid w:val="00E838DC"/>
    <w:rsid w:val="00E846CD"/>
    <w:rsid w:val="00E93FAE"/>
    <w:rsid w:val="00E94F0A"/>
    <w:rsid w:val="00EA1428"/>
    <w:rsid w:val="00EB077A"/>
    <w:rsid w:val="00EC2D46"/>
    <w:rsid w:val="00ED636C"/>
    <w:rsid w:val="00EE4391"/>
    <w:rsid w:val="00EE589F"/>
    <w:rsid w:val="00EF22C3"/>
    <w:rsid w:val="00F01746"/>
    <w:rsid w:val="00F04DC4"/>
    <w:rsid w:val="00F21369"/>
    <w:rsid w:val="00F304DA"/>
    <w:rsid w:val="00F35865"/>
    <w:rsid w:val="00F453A1"/>
    <w:rsid w:val="00F67476"/>
    <w:rsid w:val="00F76B32"/>
    <w:rsid w:val="00F81AF5"/>
    <w:rsid w:val="00F91694"/>
    <w:rsid w:val="00FA6DAE"/>
    <w:rsid w:val="00FC04BC"/>
    <w:rsid w:val="00FC45E4"/>
    <w:rsid w:val="00FD2D70"/>
    <w:rsid w:val="00FD30F7"/>
    <w:rsid w:val="00FF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569881"/>
  <w15:docId w15:val="{7821F74D-E1AD-BF46-9F51-8D984F92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both"/>
    </w:pPr>
    <w:rPr>
      <w:rFonts w:ascii="Garamond" w:hAnsi="Garamond"/>
      <w:kern w:val="18"/>
      <w:sz w:val="24"/>
    </w:rPr>
  </w:style>
  <w:style w:type="paragraph" w:styleId="Heading1">
    <w:name w:val="heading 1"/>
    <w:basedOn w:val="HeadingBase"/>
    <w:next w:val="BodyText"/>
    <w:qFormat/>
    <w:pPr>
      <w:spacing w:after="180"/>
      <w:jc w:val="center"/>
      <w:outlineLvl w:val="0"/>
    </w:pPr>
    <w:rPr>
      <w:smallCaps/>
      <w:spacing w:val="20"/>
      <w:sz w:val="21"/>
    </w:rPr>
  </w:style>
  <w:style w:type="paragraph" w:styleId="Heading2">
    <w:name w:val="heading 2"/>
    <w:basedOn w:val="HeadingBase"/>
    <w:next w:val="BodyText"/>
    <w:qFormat/>
    <w:pPr>
      <w:spacing w:after="170"/>
      <w:outlineLvl w:val="1"/>
    </w:pPr>
    <w:rPr>
      <w:caps/>
      <w:sz w:val="21"/>
    </w:rPr>
  </w:style>
  <w:style w:type="paragraph" w:styleId="Heading3">
    <w:name w:val="heading 3"/>
    <w:basedOn w:val="HeadingBase"/>
    <w:next w:val="BodyText"/>
    <w:qFormat/>
    <w:pPr>
      <w:spacing w:after="240"/>
      <w:outlineLvl w:val="2"/>
    </w:pPr>
    <w:rPr>
      <w:i/>
    </w:rPr>
  </w:style>
  <w:style w:type="paragraph" w:styleId="Heading4">
    <w:name w:val="heading 4"/>
    <w:basedOn w:val="HeadingBase"/>
    <w:next w:val="BodyText"/>
    <w:qFormat/>
    <w:pPr>
      <w:outlineLvl w:val="3"/>
    </w:pPr>
    <w:rPr>
      <w:smallCaps/>
      <w:sz w:val="23"/>
    </w:rPr>
  </w:style>
  <w:style w:type="paragraph" w:styleId="Heading5">
    <w:name w:val="heading 5"/>
    <w:basedOn w:val="HeadingBase"/>
    <w:next w:val="BodyText"/>
    <w:qFormat/>
    <w:pPr>
      <w:outlineLvl w:val="4"/>
    </w:pPr>
  </w:style>
  <w:style w:type="paragraph" w:styleId="Heading6">
    <w:name w:val="heading 6"/>
    <w:basedOn w:val="HeadingBase"/>
    <w:next w:val="BodyText"/>
    <w:qFormat/>
    <w:pPr>
      <w:outlineLvl w:val="5"/>
    </w:pPr>
    <w:rPr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entionLine">
    <w:name w:val="Attention Line"/>
    <w:basedOn w:val="Normal"/>
    <w:next w:val="Salutation"/>
    <w:pPr>
      <w:spacing w:before="220" w:line="240" w:lineRule="atLeast"/>
    </w:pPr>
  </w:style>
  <w:style w:type="paragraph" w:styleId="Salutation">
    <w:name w:val="Salutation"/>
    <w:basedOn w:val="Normal"/>
    <w:next w:val="SubjectLine"/>
    <w:pPr>
      <w:spacing w:before="240" w:after="240" w:line="240" w:lineRule="atLeast"/>
      <w:jc w:val="left"/>
    </w:pPr>
  </w:style>
  <w:style w:type="paragraph" w:styleId="BodyText">
    <w:name w:val="Body Text"/>
    <w:basedOn w:val="Normal"/>
    <w:pPr>
      <w:spacing w:after="120"/>
      <w:ind w:firstLine="300"/>
    </w:pPr>
  </w:style>
  <w:style w:type="paragraph" w:customStyle="1" w:styleId="CcList">
    <w:name w:val="Cc List"/>
    <w:basedOn w:val="Normal"/>
    <w:pPr>
      <w:keepLines/>
      <w:spacing w:line="240" w:lineRule="atLeast"/>
      <w:ind w:left="360" w:hanging="360"/>
    </w:pPr>
  </w:style>
  <w:style w:type="paragraph" w:styleId="Closing">
    <w:name w:val="Closing"/>
    <w:basedOn w:val="Normal"/>
    <w:next w:val="Signature"/>
    <w:pPr>
      <w:keepNext/>
      <w:spacing w:after="120" w:line="240" w:lineRule="atLeast"/>
      <w:ind w:left="4565"/>
    </w:pPr>
  </w:style>
  <w:style w:type="paragraph" w:styleId="Signature">
    <w:name w:val="Signature"/>
    <w:basedOn w:val="Normal"/>
    <w:next w:val="SignatureJobTitle"/>
    <w:pPr>
      <w:keepNext/>
      <w:spacing w:before="880" w:line="240" w:lineRule="atLeast"/>
      <w:ind w:left="4565"/>
      <w:jc w:val="left"/>
    </w:pPr>
  </w:style>
  <w:style w:type="paragraph" w:customStyle="1" w:styleId="CompanyName">
    <w:name w:val="Company Name"/>
    <w:basedOn w:val="BodyText"/>
    <w:next w:val="Date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sz w:val="21"/>
    </w:rPr>
  </w:style>
  <w:style w:type="paragraph" w:styleId="Date">
    <w:name w:val="Date"/>
    <w:basedOn w:val="Normal"/>
    <w:next w:val="InsideAddressName"/>
    <w:pPr>
      <w:spacing w:before="480" w:after="220"/>
      <w:ind w:left="5880"/>
    </w:pPr>
  </w:style>
  <w:style w:type="character" w:styleId="Emphasis">
    <w:name w:val="Emphasis"/>
    <w:qFormat/>
    <w:rPr>
      <w:caps/>
      <w:sz w:val="18"/>
    </w:rPr>
  </w:style>
  <w:style w:type="paragraph" w:customStyle="1" w:styleId="Enclosure">
    <w:name w:val="Enclosure"/>
    <w:basedOn w:val="Normal"/>
    <w:next w:val="CcList"/>
    <w:pPr>
      <w:keepNext/>
      <w:keepLines/>
      <w:spacing w:before="120" w:after="120" w:line="240" w:lineRule="atLeast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ind w:firstLine="0"/>
      <w:jc w:val="left"/>
    </w:pPr>
    <w:rPr>
      <w:kern w:val="20"/>
    </w:rPr>
  </w:style>
  <w:style w:type="paragraph" w:customStyle="1" w:styleId="InsideAddress">
    <w:name w:val="Inside Address"/>
    <w:basedOn w:val="Normal"/>
    <w:pPr>
      <w:spacing w:line="240" w:lineRule="atLeast"/>
    </w:pPr>
  </w:style>
  <w:style w:type="paragraph" w:customStyle="1" w:styleId="InsideAddressName">
    <w:name w:val="Inside Address Name"/>
    <w:basedOn w:val="InsideAddress"/>
    <w:next w:val="InsideAddress"/>
    <w:pPr>
      <w:spacing w:before="220"/>
    </w:pPr>
  </w:style>
  <w:style w:type="paragraph" w:customStyle="1" w:styleId="MailingInstructions">
    <w:name w:val="Mailing Instructions"/>
    <w:basedOn w:val="Normal"/>
    <w:next w:val="InsideAddressName"/>
    <w:pPr>
      <w:keepNext/>
      <w:spacing w:after="240" w:line="240" w:lineRule="atLeast"/>
    </w:pPr>
    <w:rPr>
      <w:caps/>
    </w:rPr>
  </w:style>
  <w:style w:type="paragraph" w:customStyle="1" w:styleId="ReferenceInitials">
    <w:name w:val="Reference Initials"/>
    <w:basedOn w:val="Normal"/>
    <w:next w:val="Enclosure"/>
    <w:pPr>
      <w:keepNext/>
      <w:spacing w:before="220" w:line="240" w:lineRule="atLeast"/>
      <w:jc w:val="left"/>
    </w:pPr>
  </w:style>
  <w:style w:type="paragraph" w:customStyle="1" w:styleId="ReferenceLine">
    <w:name w:val="Reference Line"/>
    <w:basedOn w:val="Normal"/>
    <w:next w:val="MailingInstructions"/>
    <w:pPr>
      <w:keepNext/>
      <w:spacing w:after="240" w:line="240" w:lineRule="atLeast"/>
      <w:jc w:val="left"/>
    </w:pPr>
  </w:style>
  <w:style w:type="paragraph" w:customStyle="1" w:styleId="ReturnAddress">
    <w:name w:val="Return Address"/>
    <w:pPr>
      <w:widowControl w:val="0"/>
      <w:pBdr>
        <w:top w:val="single" w:sz="4" w:space="2" w:color="auto"/>
      </w:pBdr>
      <w:jc w:val="center"/>
    </w:pPr>
    <w:rPr>
      <w:rFonts w:ascii="Garamond" w:hAnsi="Garamond"/>
      <w:caps/>
      <w:spacing w:val="30"/>
      <w:sz w:val="18"/>
    </w:rPr>
  </w:style>
  <w:style w:type="paragraph" w:customStyle="1" w:styleId="SignatureCompany">
    <w:name w:val="Signature Company"/>
    <w:basedOn w:val="Signature"/>
    <w:next w:val="ReferenceInitials"/>
    <w:pPr>
      <w:spacing w:before="0"/>
    </w:pPr>
  </w:style>
  <w:style w:type="paragraph" w:customStyle="1" w:styleId="SignatureJobTitle">
    <w:name w:val="Signature Job Title"/>
    <w:basedOn w:val="Signature"/>
    <w:next w:val="SignatureCompany"/>
    <w:pPr>
      <w:spacing w:before="0"/>
    </w:pPr>
  </w:style>
  <w:style w:type="character" w:customStyle="1" w:styleId="Slogan">
    <w:name w:val="Slogan"/>
    <w:basedOn w:val="DefaultParagraphFont"/>
    <w:rPr>
      <w:i/>
      <w:spacing w:val="70"/>
    </w:rPr>
  </w:style>
  <w:style w:type="paragraph" w:customStyle="1" w:styleId="SubjectLine">
    <w:name w:val="Subject Line"/>
    <w:basedOn w:val="Normal"/>
    <w:next w:val="BodyText"/>
    <w:pPr>
      <w:spacing w:after="180" w:line="240" w:lineRule="atLeast"/>
      <w:ind w:left="360" w:hanging="360"/>
      <w:jc w:val="left"/>
    </w:pPr>
    <w:rPr>
      <w:caps/>
      <w:sz w:val="21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">
    <w:name w:val="List"/>
    <w:basedOn w:val="BodyText"/>
    <w:pPr>
      <w:ind w:left="720" w:hanging="360"/>
    </w:pPr>
  </w:style>
  <w:style w:type="paragraph" w:styleId="ListBullet">
    <w:name w:val="List Bullet"/>
    <w:basedOn w:val="List"/>
    <w:pPr>
      <w:numPr>
        <w:numId w:val="1"/>
      </w:numPr>
      <w:ind w:right="720"/>
    </w:pPr>
  </w:style>
  <w:style w:type="paragraph" w:styleId="ListNumber">
    <w:name w:val="List Number"/>
    <w:basedOn w:val="List"/>
    <w:pPr>
      <w:numPr>
        <w:numId w:val="2"/>
      </w:numPr>
      <w:ind w:righ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ampusNames">
    <w:name w:val="CampusNames"/>
    <w:basedOn w:val="Header"/>
    <w:pPr>
      <w:jc w:val="left"/>
    </w:pPr>
    <w:rPr>
      <w:caps/>
      <w:kern w:val="0"/>
      <w:sz w:val="14"/>
      <w:szCs w:val="24"/>
    </w:rPr>
  </w:style>
  <w:style w:type="paragraph" w:customStyle="1" w:styleId="UCSBName">
    <w:name w:val="UCSB Name"/>
    <w:basedOn w:val="Header"/>
    <w:next w:val="CampusNames"/>
    <w:pPr>
      <w:jc w:val="left"/>
    </w:pPr>
    <w:rPr>
      <w:caps/>
      <w:spacing w:val="30"/>
      <w:kern w:val="0"/>
      <w:sz w:val="22"/>
      <w:szCs w:val="24"/>
    </w:rPr>
  </w:style>
  <w:style w:type="paragraph" w:customStyle="1" w:styleId="Address">
    <w:name w:val="Address"/>
    <w:basedOn w:val="Header"/>
    <w:pPr>
      <w:jc w:val="left"/>
    </w:pPr>
    <w:rPr>
      <w:smallCaps/>
      <w:kern w:val="0"/>
      <w:sz w:val="18"/>
      <w:szCs w:val="24"/>
    </w:rPr>
  </w:style>
  <w:style w:type="paragraph" w:styleId="BalloonText">
    <w:name w:val="Balloon Text"/>
    <w:basedOn w:val="Normal"/>
    <w:link w:val="BalloonTextChar"/>
    <w:rsid w:val="00C64F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4FB9"/>
    <w:rPr>
      <w:rFonts w:ascii="Tahoma" w:hAnsi="Tahoma" w:cs="Tahoma"/>
      <w:kern w:val="1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endall/Library/Group%20Containers/UBF8T346G9.Office/User%20Content.localized/Templates.localized/Bren%20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Bren letterhead.dotx</Template>
  <TotalTime>21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Elegant Letter</vt:lpstr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Elegant Letter</dc:title>
  <dc:creator>Bruce Kendall</dc:creator>
  <cp:lastModifiedBy>Bruce Kendall</cp:lastModifiedBy>
  <cp:revision>7</cp:revision>
  <cp:lastPrinted>2019-03-03T00:40:00Z</cp:lastPrinted>
  <dcterms:created xsi:type="dcterms:W3CDTF">2018-09-07T23:10:00Z</dcterms:created>
  <dcterms:modified xsi:type="dcterms:W3CDTF">2019-03-03T00:42:00Z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