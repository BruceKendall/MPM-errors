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D855" w14:textId="20B4CD7F" w:rsidR="00D76E08" w:rsidRPr="0072268C" w:rsidRDefault="00D76E08">
      <w:pPr>
        <w:pStyle w:val="Date"/>
      </w:pPr>
      <w:r w:rsidRPr="0072268C">
        <w:fldChar w:fldCharType="begin"/>
      </w:r>
      <w:r w:rsidRPr="0072268C">
        <w:instrText xml:space="preserve"> SAVEDATE \@ "MMMM d, yyyy" </w:instrText>
      </w:r>
      <w:r w:rsidRPr="0072268C">
        <w:fldChar w:fldCharType="separate"/>
      </w:r>
      <w:r w:rsidR="00105AAC">
        <w:rPr>
          <w:noProof/>
        </w:rPr>
        <w:t>September 6, 2018</w:t>
      </w:r>
      <w:r w:rsidRPr="0072268C">
        <w:fldChar w:fldCharType="end"/>
      </w:r>
    </w:p>
    <w:p w14:paraId="65081509" w14:textId="0576305E" w:rsidR="00FF298D" w:rsidRDefault="00FF298D" w:rsidP="00FF298D">
      <w:pPr>
        <w:pStyle w:val="BodyText"/>
        <w:spacing w:after="0"/>
        <w:ind w:firstLine="0"/>
      </w:pPr>
      <w:r>
        <w:t>Dr. Brian Fath,</w:t>
      </w:r>
    </w:p>
    <w:p w14:paraId="6F99F7EC" w14:textId="4158BF43" w:rsidR="00FF298D" w:rsidRPr="00FF298D" w:rsidRDefault="00FF298D" w:rsidP="001255E7">
      <w:pPr>
        <w:pStyle w:val="BodyText"/>
        <w:ind w:firstLine="0"/>
        <w:rPr>
          <w:i/>
        </w:rPr>
      </w:pPr>
      <w:r>
        <w:t xml:space="preserve">Editor-in-Chief, </w:t>
      </w:r>
      <w:r>
        <w:rPr>
          <w:i/>
        </w:rPr>
        <w:t>Ecological Modelling</w:t>
      </w:r>
    </w:p>
    <w:p w14:paraId="0D32FB8A" w14:textId="0725DD1C" w:rsidR="000610D0" w:rsidRDefault="001255E7" w:rsidP="001255E7">
      <w:pPr>
        <w:pStyle w:val="BodyText"/>
        <w:ind w:firstLine="0"/>
      </w:pPr>
      <w:r>
        <w:t xml:space="preserve">Dear </w:t>
      </w:r>
      <w:r w:rsidR="00FF298D">
        <w:t>Dr. Fath</w:t>
      </w:r>
      <w:r>
        <w:t>,</w:t>
      </w:r>
    </w:p>
    <w:p w14:paraId="1C47F33E" w14:textId="72FF38BC" w:rsidR="00DB3A7A" w:rsidRDefault="00FF298D" w:rsidP="004675ED">
      <w:pPr>
        <w:pStyle w:val="BodyText"/>
      </w:pPr>
      <w:r>
        <w:t>Enclosed please find a manuscript, entitled “</w:t>
      </w:r>
      <w:r w:rsidRPr="00FF298D">
        <w:t>Persistent problems in the construction of matrix population models</w:t>
      </w:r>
      <w:r>
        <w:t>,” for consideration in the special issue on Matrix Population Models, edited by Dmitrii Logofet and Rob Salguero-Gomez. The findings in the paper have not been published elsewhere, and all co-authors agree to this submission.</w:t>
      </w:r>
    </w:p>
    <w:p w14:paraId="7BF7F858" w14:textId="4B7A58E4" w:rsidR="00FF298D" w:rsidRDefault="00FF298D" w:rsidP="004675ED">
      <w:pPr>
        <w:pStyle w:val="BodyText"/>
      </w:pPr>
      <w:r>
        <w:t xml:space="preserve">In this paper, we describe, analyze, and discuss several errors that are commonly made when constructing animal matrix population models (MPMs) from ecological data. The various errors occur in between one and two thirds of sampled peer-reviewed studies, and their prevalence has not declined through time. In addition to describing the errors and demonstrating their high prevalence, we describe the impacts </w:t>
      </w:r>
      <w:r w:rsidR="003A51C9">
        <w:t xml:space="preserve">that </w:t>
      </w:r>
      <w:r>
        <w:t>such errors may have on the common endpoints of MPM analyses.</w:t>
      </w:r>
      <w:r w:rsidR="003A51C9">
        <w:t xml:space="preserve"> We also speculate on the causes of these persistent errors, which include inconsistent notation, incomplete coverage in textbooks, and concepts that seem counter-intuitive to non-modellers. We also make suggestions for reducing the frequency of such errors in the future.</w:t>
      </w:r>
    </w:p>
    <w:p w14:paraId="0158ECA0" w14:textId="19A381A3" w:rsidR="003A51C9" w:rsidRDefault="00A45D3F" w:rsidP="004675ED">
      <w:pPr>
        <w:pStyle w:val="BodyText"/>
      </w:pPr>
      <w:r>
        <w:t>We think that our manuscript has important messages about the need to re-assess the quality of previously published MPMs and the challenges of helping biologists (many not explicitly trained in modelling) build more reliable</w:t>
      </w:r>
      <w:bookmarkStart w:id="0" w:name="_GoBack"/>
      <w:bookmarkEnd w:id="0"/>
      <w:r>
        <w:t xml:space="preserve"> models in the future.</w:t>
      </w:r>
    </w:p>
    <w:p w14:paraId="098E756B" w14:textId="77777777" w:rsidR="00A45D3F" w:rsidRPr="0072268C" w:rsidRDefault="00A45D3F" w:rsidP="004675ED">
      <w:pPr>
        <w:pStyle w:val="BodyText"/>
      </w:pPr>
    </w:p>
    <w:p w14:paraId="3957CC03" w14:textId="77777777" w:rsidR="00E93FAE" w:rsidRPr="0072268C" w:rsidRDefault="00E93FAE" w:rsidP="00E93FAE">
      <w:pPr>
        <w:pStyle w:val="Closing"/>
      </w:pPr>
      <w:r w:rsidRPr="0072268C">
        <w:fldChar w:fldCharType="begin"/>
      </w:r>
      <w:r w:rsidRPr="0072268C">
        <w:instrText xml:space="preserve"> AUTOTEXTLIST  </w:instrText>
      </w:r>
      <w:r w:rsidRPr="0072268C">
        <w:fldChar w:fldCharType="separate"/>
      </w:r>
      <w:r w:rsidRPr="0072268C">
        <w:t>Sincerely,</w:t>
      </w:r>
      <w:r w:rsidRPr="0072268C">
        <w:fldChar w:fldCharType="end"/>
      </w:r>
    </w:p>
    <w:p w14:paraId="783A65EE" w14:textId="77777777" w:rsidR="00E93FAE" w:rsidRPr="0072268C" w:rsidRDefault="00C64FB9" w:rsidP="00E93FAE">
      <w:pPr>
        <w:pStyle w:val="Signature"/>
        <w:spacing w:before="0"/>
        <w:ind w:left="4050"/>
      </w:pPr>
      <w:r w:rsidRPr="0072268C">
        <w:rPr>
          <w:noProof/>
        </w:rPr>
        <w:drawing>
          <wp:inline distT="0" distB="0" distL="0" distR="0" wp14:anchorId="0069C7E6" wp14:editId="75267787">
            <wp:extent cx="1756215" cy="630535"/>
            <wp:effectExtent l="0" t="0" r="0" b="508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6780" cy="630738"/>
                    </a:xfrm>
                    <a:prstGeom prst="rect">
                      <a:avLst/>
                    </a:prstGeom>
                    <a:noFill/>
                    <a:ln>
                      <a:noFill/>
                    </a:ln>
                  </pic:spPr>
                </pic:pic>
              </a:graphicData>
            </a:graphic>
          </wp:inline>
        </w:drawing>
      </w:r>
    </w:p>
    <w:p w14:paraId="7365494E" w14:textId="77777777" w:rsidR="00E93FAE" w:rsidRPr="0072268C" w:rsidRDefault="00E93FAE" w:rsidP="00E93FAE">
      <w:pPr>
        <w:pStyle w:val="Signature"/>
        <w:spacing w:before="0"/>
      </w:pPr>
      <w:r w:rsidRPr="0072268C">
        <w:t>Bruce E. Kendall</w:t>
      </w:r>
    </w:p>
    <w:p w14:paraId="718E6FF4" w14:textId="6E6C65F4" w:rsidR="00D76E08" w:rsidRPr="0072268C" w:rsidRDefault="00E93FAE" w:rsidP="004675ED">
      <w:pPr>
        <w:pStyle w:val="SignatureJobTitle"/>
      </w:pPr>
      <w:r w:rsidRPr="0072268C">
        <w:t>Professor</w:t>
      </w:r>
    </w:p>
    <w:sectPr w:rsidR="00D76E08" w:rsidRPr="0072268C" w:rsidSect="004675ED">
      <w:headerReference w:type="default" r:id="rId8"/>
      <w:footerReference w:type="default" r:id="rId9"/>
      <w:headerReference w:type="first" r:id="rId10"/>
      <w:footerReference w:type="first" r:id="rId11"/>
      <w:type w:val="continuous"/>
      <w:pgSz w:w="12240" w:h="15840" w:code="1"/>
      <w:pgMar w:top="1890" w:right="1800" w:bottom="999" w:left="1800" w:header="96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8E30B" w14:textId="77777777" w:rsidR="009C32B9" w:rsidRDefault="009C32B9">
      <w:r>
        <w:separator/>
      </w:r>
    </w:p>
  </w:endnote>
  <w:endnote w:type="continuationSeparator" w:id="0">
    <w:p w14:paraId="51FD255E" w14:textId="77777777" w:rsidR="009C32B9" w:rsidRDefault="009C3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20D50" w14:textId="77777777" w:rsidR="00AA3FB4" w:rsidRDefault="00AA3FB4">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B8997" w14:textId="20DA1527" w:rsidR="00AA3FB4" w:rsidRDefault="00AA3FB4" w:rsidP="004675ED">
    <w:pPr>
      <w:pStyle w:val="ReturnAddress"/>
    </w:pPr>
    <w:r>
      <w:t xml:space="preserve">Phone: (805) 893-7539 • EMAIL: </w:t>
    </w:r>
    <w:r>
      <w:rPr>
        <w:caps w:val="0"/>
      </w:rPr>
      <w:t>kendall@bren.ucsb.edu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F868C" w14:textId="77777777" w:rsidR="009C32B9" w:rsidRDefault="009C32B9">
      <w:r>
        <w:separator/>
      </w:r>
    </w:p>
  </w:footnote>
  <w:footnote w:type="continuationSeparator" w:id="0">
    <w:p w14:paraId="4EF56684" w14:textId="77777777" w:rsidR="009C32B9" w:rsidRDefault="009C32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F6BA0" w14:textId="5F3E4324" w:rsidR="00AA3FB4" w:rsidRDefault="00AA3FB4">
    <w:pPr>
      <w:pStyle w:val="Header"/>
    </w:pPr>
    <w:r>
      <w:tab/>
      <w:t xml:space="preserve">– </w:t>
    </w:r>
    <w:r>
      <w:fldChar w:fldCharType="begin"/>
    </w:r>
    <w:r>
      <w:instrText xml:space="preserve"> PAGE </w:instrText>
    </w:r>
    <w:r>
      <w:fldChar w:fldCharType="separate"/>
    </w:r>
    <w:r w:rsidR="00CB7B08">
      <w:rPr>
        <w:noProof/>
      </w:rPr>
      <w:t>2</w:t>
    </w:r>
    <w:r>
      <w:fldChar w:fldCharType="end"/>
    </w:r>
    <w:r>
      <w:t xml:space="preserve"> –</w:t>
    </w:r>
    <w:r>
      <w:tab/>
    </w:r>
    <w:r>
      <w:fldChar w:fldCharType="begin"/>
    </w:r>
    <w:r>
      <w:instrText xml:space="preserve"> SAVEDATE \@ "MMMM d, yyyy" </w:instrText>
    </w:r>
    <w:r>
      <w:fldChar w:fldCharType="separate"/>
    </w:r>
    <w:r w:rsidR="00105AAC">
      <w:rPr>
        <w:noProof/>
      </w:rPr>
      <w:t>September 6, 2018</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6699"/>
      <w:gridCol w:w="1380"/>
      <w:gridCol w:w="2193"/>
    </w:tblGrid>
    <w:tr w:rsidR="00AA3FB4" w14:paraId="142C48F8" w14:textId="77777777">
      <w:trPr>
        <w:cantSplit/>
        <w:trHeight w:hRule="exact" w:val="540"/>
      </w:trPr>
      <w:tc>
        <w:tcPr>
          <w:tcW w:w="6699" w:type="dxa"/>
          <w:tcBorders>
            <w:bottom w:val="single" w:sz="4" w:space="0" w:color="auto"/>
          </w:tcBorders>
        </w:tcPr>
        <w:p w14:paraId="7CF37A70" w14:textId="77777777" w:rsidR="00AA3FB4" w:rsidRDefault="00AA3FB4">
          <w:pPr>
            <w:pStyle w:val="UCSBName"/>
            <w:framePr w:w="10260" w:wrap="notBeside" w:vAnchor="page" w:hAnchor="page" w:x="880" w:y="1009" w:anchorLock="1"/>
          </w:pPr>
        </w:p>
        <w:p w14:paraId="23AD235C" w14:textId="77777777" w:rsidR="00AA3FB4" w:rsidRDefault="00AA3FB4">
          <w:pPr>
            <w:pStyle w:val="UCSBName"/>
            <w:framePr w:w="10260" w:wrap="notBeside" w:vAnchor="page" w:hAnchor="page" w:x="880" w:y="1009" w:anchorLock="1"/>
            <w:spacing w:after="120"/>
          </w:pPr>
          <w:r>
            <w:t>University of California, Santa Barbara</w:t>
          </w:r>
        </w:p>
      </w:tc>
      <w:tc>
        <w:tcPr>
          <w:tcW w:w="1380" w:type="dxa"/>
          <w:vMerge w:val="restart"/>
          <w:vAlign w:val="center"/>
        </w:tcPr>
        <w:p w14:paraId="44323FE3" w14:textId="77777777" w:rsidR="00AA3FB4" w:rsidRDefault="00105AAC">
          <w:pPr>
            <w:pStyle w:val="CampusNames"/>
            <w:framePr w:w="10260" w:wrap="notBeside" w:vAnchor="page" w:hAnchor="page" w:x="880" w:y="1009" w:anchorLock="1"/>
            <w:jc w:val="center"/>
          </w:pPr>
          <w:bookmarkStart w:id="1" w:name="_MON_1250944389"/>
          <w:bookmarkStart w:id="2" w:name="_MON_1002102524"/>
          <w:bookmarkStart w:id="3" w:name="_MON_1010480972"/>
          <w:bookmarkStart w:id="4" w:name="_MON_1010481098"/>
          <w:bookmarkStart w:id="5" w:name="_MON_1124010280"/>
          <w:bookmarkEnd w:id="1"/>
          <w:bookmarkEnd w:id="2"/>
          <w:bookmarkEnd w:id="3"/>
          <w:bookmarkEnd w:id="4"/>
          <w:bookmarkEnd w:id="5"/>
          <w:r>
            <w:rPr>
              <w:noProof/>
            </w:rPr>
            <w:drawing>
              <wp:inline distT="0" distB="0" distL="0" distR="0" wp14:anchorId="4BE366ED">
                <wp:extent cx="829945" cy="814705"/>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9945" cy="814705"/>
                        </a:xfrm>
                        <a:prstGeom prst="rect">
                          <a:avLst/>
                        </a:prstGeom>
                        <a:noFill/>
                        <a:ln>
                          <a:noFill/>
                        </a:ln>
                      </pic:spPr>
                    </pic:pic>
                  </a:graphicData>
                </a:graphic>
              </wp:inline>
            </w:drawing>
          </w:r>
        </w:p>
      </w:tc>
      <w:tc>
        <w:tcPr>
          <w:tcW w:w="2193" w:type="dxa"/>
          <w:tcBorders>
            <w:bottom w:val="single" w:sz="4" w:space="0" w:color="auto"/>
          </w:tcBorders>
          <w:vAlign w:val="center"/>
        </w:tcPr>
        <w:p w14:paraId="56C9BB89" w14:textId="77777777" w:rsidR="00AA3FB4" w:rsidRDefault="00AA3FB4">
          <w:pPr>
            <w:pStyle w:val="CampusNames"/>
            <w:framePr w:w="10260" w:wrap="notBeside" w:vAnchor="page" w:hAnchor="page" w:x="880" w:y="1009" w:anchorLock="1"/>
          </w:pPr>
        </w:p>
      </w:tc>
    </w:tr>
    <w:tr w:rsidR="00AA3FB4" w14:paraId="4A5B296C" w14:textId="77777777">
      <w:trPr>
        <w:cantSplit/>
        <w:trHeight w:hRule="exact" w:val="300"/>
      </w:trPr>
      <w:tc>
        <w:tcPr>
          <w:tcW w:w="6699" w:type="dxa"/>
          <w:tcBorders>
            <w:top w:val="single" w:sz="4" w:space="0" w:color="auto"/>
            <w:bottom w:val="single" w:sz="4" w:space="0" w:color="auto"/>
          </w:tcBorders>
          <w:vAlign w:val="center"/>
        </w:tcPr>
        <w:p w14:paraId="01F80F8A" w14:textId="77777777" w:rsidR="00AA3FB4" w:rsidRDefault="00AA3FB4">
          <w:pPr>
            <w:pStyle w:val="CampusNames"/>
            <w:framePr w:w="10260" w:wrap="notBeside" w:vAnchor="page" w:hAnchor="page" w:x="880" w:y="1009" w:anchorLock="1"/>
            <w:jc w:val="both"/>
          </w:pPr>
          <w:r>
            <w:t>Berkeley • Davis • Irvine • Los Angeles • Merced • Riverside • San Diego • San Francisco</w:t>
          </w:r>
        </w:p>
      </w:tc>
      <w:tc>
        <w:tcPr>
          <w:tcW w:w="1380" w:type="dxa"/>
          <w:vMerge/>
          <w:vAlign w:val="center"/>
        </w:tcPr>
        <w:p w14:paraId="2478D283" w14:textId="77777777" w:rsidR="00AA3FB4" w:rsidRDefault="00AA3FB4">
          <w:pPr>
            <w:pStyle w:val="CampusNames"/>
            <w:framePr w:w="10260" w:wrap="notBeside" w:vAnchor="page" w:hAnchor="page" w:x="880" w:y="1009" w:anchorLock="1"/>
            <w:jc w:val="center"/>
          </w:pPr>
        </w:p>
      </w:tc>
      <w:tc>
        <w:tcPr>
          <w:tcW w:w="2193" w:type="dxa"/>
          <w:tcBorders>
            <w:top w:val="single" w:sz="4" w:space="0" w:color="auto"/>
            <w:bottom w:val="single" w:sz="4" w:space="0" w:color="auto"/>
          </w:tcBorders>
          <w:vAlign w:val="center"/>
        </w:tcPr>
        <w:p w14:paraId="4A30B9F8" w14:textId="77777777" w:rsidR="00AA3FB4" w:rsidRDefault="00AA3FB4">
          <w:pPr>
            <w:pStyle w:val="CampusNames"/>
            <w:framePr w:w="10260" w:wrap="notBeside" w:vAnchor="page" w:hAnchor="page" w:x="880" w:y="1009" w:anchorLock="1"/>
            <w:jc w:val="right"/>
          </w:pPr>
          <w:r>
            <w:t>Santa Barbara • Santa Cruz</w:t>
          </w:r>
        </w:p>
      </w:tc>
    </w:tr>
    <w:tr w:rsidR="00AA3FB4" w14:paraId="086114A3" w14:textId="77777777">
      <w:trPr>
        <w:cantSplit/>
        <w:trHeight w:hRule="exact" w:val="703"/>
      </w:trPr>
      <w:tc>
        <w:tcPr>
          <w:tcW w:w="6699" w:type="dxa"/>
          <w:tcBorders>
            <w:top w:val="single" w:sz="4" w:space="0" w:color="auto"/>
          </w:tcBorders>
          <w:vAlign w:val="center"/>
        </w:tcPr>
        <w:p w14:paraId="2650F545" w14:textId="77777777" w:rsidR="00AA3FB4" w:rsidRDefault="00AA3FB4">
          <w:pPr>
            <w:pStyle w:val="Address"/>
            <w:framePr w:w="10260" w:wrap="notBeside" w:vAnchor="page" w:hAnchor="page" w:x="880" w:y="1009" w:anchorLock="1"/>
            <w:spacing w:before="120"/>
          </w:pPr>
          <w:r>
            <w:t>Bren School of Environmental Science &amp; Management</w:t>
          </w:r>
        </w:p>
        <w:p w14:paraId="0ADE142A" w14:textId="77777777" w:rsidR="00AA3FB4" w:rsidRDefault="00AA3FB4">
          <w:pPr>
            <w:pStyle w:val="Address"/>
            <w:framePr w:wrap="auto" w:vAnchor="page" w:hAnchor="page" w:x="880" w:y="1009"/>
          </w:pPr>
          <w:r>
            <w:t>Santa Barbara, CA 93106</w:t>
          </w:r>
          <w:r>
            <w:br/>
          </w:r>
          <w:r>
            <w:rPr>
              <w:smallCaps w:val="0"/>
            </w:rPr>
            <w:t>http://www.bren.ucsb.edu</w:t>
          </w:r>
          <w:r>
            <w:t>/</w:t>
          </w:r>
        </w:p>
      </w:tc>
      <w:tc>
        <w:tcPr>
          <w:tcW w:w="1380" w:type="dxa"/>
          <w:vMerge/>
          <w:vAlign w:val="center"/>
        </w:tcPr>
        <w:p w14:paraId="04B8364D" w14:textId="77777777" w:rsidR="00AA3FB4" w:rsidRDefault="00AA3FB4">
          <w:pPr>
            <w:pStyle w:val="CampusNames"/>
            <w:framePr w:w="10260" w:wrap="notBeside" w:vAnchor="page" w:hAnchor="page" w:x="880" w:y="1009" w:anchorLock="1"/>
          </w:pPr>
        </w:p>
      </w:tc>
      <w:tc>
        <w:tcPr>
          <w:tcW w:w="2193" w:type="dxa"/>
          <w:tcBorders>
            <w:top w:val="single" w:sz="4" w:space="0" w:color="auto"/>
          </w:tcBorders>
          <w:vAlign w:val="center"/>
        </w:tcPr>
        <w:p w14:paraId="2A07CD70" w14:textId="77777777" w:rsidR="00AA3FB4" w:rsidRDefault="00AA3FB4">
          <w:pPr>
            <w:pStyle w:val="CampusNames"/>
            <w:framePr w:w="10260" w:wrap="notBeside" w:vAnchor="page" w:hAnchor="page" w:x="880" w:y="1009" w:anchorLock="1"/>
          </w:pPr>
        </w:p>
      </w:tc>
    </w:tr>
  </w:tbl>
  <w:p w14:paraId="0F61679E" w14:textId="77777777" w:rsidR="00AA3FB4" w:rsidRDefault="00AA3FB4">
    <w:pPr>
      <w:pStyle w:val="CompanyName"/>
      <w:framePr w:w="10260" w:hRule="auto" w:wrap="notBeside" w:hAnchor="page" w:x="880" w:y="1009" w:anchorLock="1"/>
      <w:spacing w:after="0"/>
    </w:pPr>
  </w:p>
  <w:p w14:paraId="26D0C6EE" w14:textId="77777777" w:rsidR="00AA3FB4" w:rsidRDefault="00AA3F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01077"/>
    <w:multiLevelType w:val="singleLevel"/>
    <w:tmpl w:val="D8D4D12C"/>
    <w:lvl w:ilvl="0">
      <w:start w:val="1"/>
      <w:numFmt w:val="decimal"/>
      <w:pStyle w:val="ListNumber"/>
      <w:lvlText w:val="%1)"/>
      <w:lvlJc w:val="left"/>
      <w:pPr>
        <w:tabs>
          <w:tab w:val="num" w:pos="720"/>
        </w:tabs>
        <w:ind w:left="720" w:hanging="360"/>
      </w:pPr>
    </w:lvl>
  </w:abstractNum>
  <w:abstractNum w:abstractNumId="1" w15:restartNumberingAfterBreak="0">
    <w:nsid w:val="36063A36"/>
    <w:multiLevelType w:val="singleLevel"/>
    <w:tmpl w:val="6B2600BC"/>
    <w:lvl w:ilvl="0">
      <w:start w:val="1"/>
      <w:numFmt w:val="bullet"/>
      <w:pStyle w:val="ListBullet"/>
      <w:lvlText w:val=""/>
      <w:lvlJc w:val="left"/>
      <w:pPr>
        <w:tabs>
          <w:tab w:val="num" w:pos="720"/>
        </w:tabs>
        <w:ind w:left="7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5"/>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5E7"/>
    <w:rsid w:val="00025FAC"/>
    <w:rsid w:val="0003766A"/>
    <w:rsid w:val="00052759"/>
    <w:rsid w:val="0005572D"/>
    <w:rsid w:val="000560E2"/>
    <w:rsid w:val="000610D0"/>
    <w:rsid w:val="000957B5"/>
    <w:rsid w:val="000C313C"/>
    <w:rsid w:val="000D1EAF"/>
    <w:rsid w:val="00105AAC"/>
    <w:rsid w:val="00107656"/>
    <w:rsid w:val="00107EE8"/>
    <w:rsid w:val="00111E2F"/>
    <w:rsid w:val="001255E7"/>
    <w:rsid w:val="00127157"/>
    <w:rsid w:val="00135119"/>
    <w:rsid w:val="00142136"/>
    <w:rsid w:val="00142B62"/>
    <w:rsid w:val="001438C2"/>
    <w:rsid w:val="001474BD"/>
    <w:rsid w:val="00153AD0"/>
    <w:rsid w:val="001823BE"/>
    <w:rsid w:val="00184BF2"/>
    <w:rsid w:val="001A186B"/>
    <w:rsid w:val="001B6DA0"/>
    <w:rsid w:val="001C7A4B"/>
    <w:rsid w:val="001D3D7B"/>
    <w:rsid w:val="001D5914"/>
    <w:rsid w:val="0021582D"/>
    <w:rsid w:val="002169D5"/>
    <w:rsid w:val="00216FFA"/>
    <w:rsid w:val="0023139C"/>
    <w:rsid w:val="00234EE0"/>
    <w:rsid w:val="00242DEE"/>
    <w:rsid w:val="00250732"/>
    <w:rsid w:val="00266B83"/>
    <w:rsid w:val="00271FF5"/>
    <w:rsid w:val="00292122"/>
    <w:rsid w:val="002D3BA5"/>
    <w:rsid w:val="002E38CB"/>
    <w:rsid w:val="002F0A15"/>
    <w:rsid w:val="003021BE"/>
    <w:rsid w:val="00312AE3"/>
    <w:rsid w:val="00317F08"/>
    <w:rsid w:val="003318D6"/>
    <w:rsid w:val="00340B98"/>
    <w:rsid w:val="003437E0"/>
    <w:rsid w:val="0034540A"/>
    <w:rsid w:val="003524A4"/>
    <w:rsid w:val="00381B54"/>
    <w:rsid w:val="003A2C9A"/>
    <w:rsid w:val="003A51C9"/>
    <w:rsid w:val="003D4775"/>
    <w:rsid w:val="003D7398"/>
    <w:rsid w:val="003D7A62"/>
    <w:rsid w:val="003F1639"/>
    <w:rsid w:val="00416589"/>
    <w:rsid w:val="00445B32"/>
    <w:rsid w:val="004564D7"/>
    <w:rsid w:val="00461920"/>
    <w:rsid w:val="004675ED"/>
    <w:rsid w:val="0047031F"/>
    <w:rsid w:val="00480F69"/>
    <w:rsid w:val="00481271"/>
    <w:rsid w:val="004831C3"/>
    <w:rsid w:val="00487776"/>
    <w:rsid w:val="004924BC"/>
    <w:rsid w:val="004A57D7"/>
    <w:rsid w:val="004B5294"/>
    <w:rsid w:val="004D2347"/>
    <w:rsid w:val="004E52E7"/>
    <w:rsid w:val="004F0DC1"/>
    <w:rsid w:val="004F1442"/>
    <w:rsid w:val="0050441B"/>
    <w:rsid w:val="00526E69"/>
    <w:rsid w:val="00532010"/>
    <w:rsid w:val="00547195"/>
    <w:rsid w:val="00583ACD"/>
    <w:rsid w:val="0058546C"/>
    <w:rsid w:val="005A3499"/>
    <w:rsid w:val="005A650C"/>
    <w:rsid w:val="005C7390"/>
    <w:rsid w:val="005D13BA"/>
    <w:rsid w:val="005D4E2A"/>
    <w:rsid w:val="00607699"/>
    <w:rsid w:val="006240F2"/>
    <w:rsid w:val="006318D5"/>
    <w:rsid w:val="00647C16"/>
    <w:rsid w:val="0065163D"/>
    <w:rsid w:val="00677561"/>
    <w:rsid w:val="00684826"/>
    <w:rsid w:val="00690F0C"/>
    <w:rsid w:val="006B4B49"/>
    <w:rsid w:val="006D189C"/>
    <w:rsid w:val="006D2746"/>
    <w:rsid w:val="006F2E03"/>
    <w:rsid w:val="00720F19"/>
    <w:rsid w:val="0072268C"/>
    <w:rsid w:val="00734BC4"/>
    <w:rsid w:val="00734C73"/>
    <w:rsid w:val="00734F92"/>
    <w:rsid w:val="007411DF"/>
    <w:rsid w:val="0077657B"/>
    <w:rsid w:val="00781023"/>
    <w:rsid w:val="00785ECB"/>
    <w:rsid w:val="00793A10"/>
    <w:rsid w:val="007F6C1D"/>
    <w:rsid w:val="0080025A"/>
    <w:rsid w:val="00804FC3"/>
    <w:rsid w:val="0082187C"/>
    <w:rsid w:val="0083415E"/>
    <w:rsid w:val="00851ADB"/>
    <w:rsid w:val="0085760B"/>
    <w:rsid w:val="00860A79"/>
    <w:rsid w:val="0086104B"/>
    <w:rsid w:val="0086499F"/>
    <w:rsid w:val="00871A5A"/>
    <w:rsid w:val="00895333"/>
    <w:rsid w:val="008A2BF1"/>
    <w:rsid w:val="008D41A4"/>
    <w:rsid w:val="008D41C1"/>
    <w:rsid w:val="008D7741"/>
    <w:rsid w:val="00902B5C"/>
    <w:rsid w:val="009219BF"/>
    <w:rsid w:val="009264CB"/>
    <w:rsid w:val="009278C9"/>
    <w:rsid w:val="00942D46"/>
    <w:rsid w:val="00944DFA"/>
    <w:rsid w:val="009630BE"/>
    <w:rsid w:val="0097565C"/>
    <w:rsid w:val="0097608B"/>
    <w:rsid w:val="00982619"/>
    <w:rsid w:val="00982C49"/>
    <w:rsid w:val="009B7607"/>
    <w:rsid w:val="009C11C8"/>
    <w:rsid w:val="009C32B9"/>
    <w:rsid w:val="009D5D14"/>
    <w:rsid w:val="00A13605"/>
    <w:rsid w:val="00A371F7"/>
    <w:rsid w:val="00A42D7B"/>
    <w:rsid w:val="00A43C8B"/>
    <w:rsid w:val="00A45D3F"/>
    <w:rsid w:val="00A468EE"/>
    <w:rsid w:val="00A51FA0"/>
    <w:rsid w:val="00A6298F"/>
    <w:rsid w:val="00A63A3C"/>
    <w:rsid w:val="00A7473C"/>
    <w:rsid w:val="00AA3FB4"/>
    <w:rsid w:val="00AC45C7"/>
    <w:rsid w:val="00AE457B"/>
    <w:rsid w:val="00AE55FA"/>
    <w:rsid w:val="00B22DD0"/>
    <w:rsid w:val="00B23C82"/>
    <w:rsid w:val="00B403E5"/>
    <w:rsid w:val="00B4148E"/>
    <w:rsid w:val="00B62C8E"/>
    <w:rsid w:val="00B6496A"/>
    <w:rsid w:val="00B64982"/>
    <w:rsid w:val="00B660C8"/>
    <w:rsid w:val="00B7455E"/>
    <w:rsid w:val="00B818C7"/>
    <w:rsid w:val="00BC16EC"/>
    <w:rsid w:val="00BD2799"/>
    <w:rsid w:val="00BD621A"/>
    <w:rsid w:val="00BE1332"/>
    <w:rsid w:val="00BF2DDB"/>
    <w:rsid w:val="00C01E46"/>
    <w:rsid w:val="00C12CE7"/>
    <w:rsid w:val="00C20F94"/>
    <w:rsid w:val="00C26369"/>
    <w:rsid w:val="00C3253F"/>
    <w:rsid w:val="00C44E05"/>
    <w:rsid w:val="00C50A1A"/>
    <w:rsid w:val="00C5477B"/>
    <w:rsid w:val="00C55729"/>
    <w:rsid w:val="00C62DC1"/>
    <w:rsid w:val="00C64FB9"/>
    <w:rsid w:val="00C90F19"/>
    <w:rsid w:val="00C95CED"/>
    <w:rsid w:val="00CA3A18"/>
    <w:rsid w:val="00CA3E47"/>
    <w:rsid w:val="00CA6DDB"/>
    <w:rsid w:val="00CA705A"/>
    <w:rsid w:val="00CB0512"/>
    <w:rsid w:val="00CB713B"/>
    <w:rsid w:val="00CB7B08"/>
    <w:rsid w:val="00CC39E5"/>
    <w:rsid w:val="00CC4E67"/>
    <w:rsid w:val="00CD0BDF"/>
    <w:rsid w:val="00CE2A36"/>
    <w:rsid w:val="00CF55E7"/>
    <w:rsid w:val="00D005B0"/>
    <w:rsid w:val="00D10354"/>
    <w:rsid w:val="00D173A2"/>
    <w:rsid w:val="00D256C9"/>
    <w:rsid w:val="00D51B45"/>
    <w:rsid w:val="00D63B92"/>
    <w:rsid w:val="00D6672B"/>
    <w:rsid w:val="00D76E08"/>
    <w:rsid w:val="00DB3A7A"/>
    <w:rsid w:val="00DD1321"/>
    <w:rsid w:val="00DE4337"/>
    <w:rsid w:val="00DE7D6E"/>
    <w:rsid w:val="00DF7A0D"/>
    <w:rsid w:val="00E24A81"/>
    <w:rsid w:val="00E32F60"/>
    <w:rsid w:val="00E56C26"/>
    <w:rsid w:val="00E654D6"/>
    <w:rsid w:val="00E74DB4"/>
    <w:rsid w:val="00E76926"/>
    <w:rsid w:val="00E77253"/>
    <w:rsid w:val="00E838DC"/>
    <w:rsid w:val="00E93FAE"/>
    <w:rsid w:val="00E94F0A"/>
    <w:rsid w:val="00EA1428"/>
    <w:rsid w:val="00EB077A"/>
    <w:rsid w:val="00EC2D46"/>
    <w:rsid w:val="00ED636C"/>
    <w:rsid w:val="00EE4391"/>
    <w:rsid w:val="00EE589F"/>
    <w:rsid w:val="00EF22C3"/>
    <w:rsid w:val="00F01746"/>
    <w:rsid w:val="00F04DC4"/>
    <w:rsid w:val="00F21369"/>
    <w:rsid w:val="00F304DA"/>
    <w:rsid w:val="00F35865"/>
    <w:rsid w:val="00F453A1"/>
    <w:rsid w:val="00F67476"/>
    <w:rsid w:val="00F76B32"/>
    <w:rsid w:val="00F81AF5"/>
    <w:rsid w:val="00F91694"/>
    <w:rsid w:val="00FA6DAE"/>
    <w:rsid w:val="00FC04BC"/>
    <w:rsid w:val="00FC45E4"/>
    <w:rsid w:val="00FD2D70"/>
    <w:rsid w:val="00FD30F7"/>
    <w:rsid w:val="00FF29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1429BF"/>
  <w15:docId w15:val="{7821F74D-E1AD-BF46-9F51-8D984F926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rPr>
      <w:rFonts w:ascii="Garamond" w:hAnsi="Garamond"/>
      <w:kern w:val="18"/>
      <w:sz w:val="24"/>
    </w:rPr>
  </w:style>
  <w:style w:type="paragraph" w:styleId="Heading1">
    <w:name w:val="heading 1"/>
    <w:basedOn w:val="HeadingBase"/>
    <w:next w:val="BodyText"/>
    <w:qFormat/>
    <w:pPr>
      <w:spacing w:after="180"/>
      <w:jc w:val="center"/>
      <w:outlineLvl w:val="0"/>
    </w:pPr>
    <w:rPr>
      <w:smallCaps/>
      <w:spacing w:val="20"/>
      <w:sz w:val="21"/>
    </w:rPr>
  </w:style>
  <w:style w:type="paragraph" w:styleId="Heading2">
    <w:name w:val="heading 2"/>
    <w:basedOn w:val="HeadingBase"/>
    <w:next w:val="BodyText"/>
    <w:qFormat/>
    <w:pPr>
      <w:spacing w:after="170"/>
      <w:outlineLvl w:val="1"/>
    </w:pPr>
    <w:rPr>
      <w:caps/>
      <w:sz w:val="21"/>
    </w:rPr>
  </w:style>
  <w:style w:type="paragraph" w:styleId="Heading3">
    <w:name w:val="heading 3"/>
    <w:basedOn w:val="HeadingBase"/>
    <w:next w:val="BodyText"/>
    <w:qFormat/>
    <w:pPr>
      <w:spacing w:after="240"/>
      <w:outlineLvl w:val="2"/>
    </w:pPr>
    <w:rPr>
      <w:i/>
    </w:rPr>
  </w:style>
  <w:style w:type="paragraph" w:styleId="Heading4">
    <w:name w:val="heading 4"/>
    <w:basedOn w:val="HeadingBase"/>
    <w:next w:val="BodyText"/>
    <w:qFormat/>
    <w:pPr>
      <w:outlineLvl w:val="3"/>
    </w:pPr>
    <w:rPr>
      <w:smallCaps/>
      <w:sz w:val="23"/>
    </w:rPr>
  </w:style>
  <w:style w:type="paragraph" w:styleId="Heading5">
    <w:name w:val="heading 5"/>
    <w:basedOn w:val="HeadingBase"/>
    <w:next w:val="BodyText"/>
    <w:qFormat/>
    <w:pPr>
      <w:outlineLvl w:val="4"/>
    </w:pPr>
  </w:style>
  <w:style w:type="paragraph" w:styleId="Heading6">
    <w:name w:val="heading 6"/>
    <w:basedOn w:val="HeadingBase"/>
    <w:next w:val="BodyText"/>
    <w:qFormat/>
    <w:pPr>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ntionLine">
    <w:name w:val="Attention Line"/>
    <w:basedOn w:val="Normal"/>
    <w:next w:val="Salutation"/>
    <w:pPr>
      <w:spacing w:before="220" w:line="240" w:lineRule="atLeast"/>
    </w:pPr>
  </w:style>
  <w:style w:type="paragraph" w:styleId="Salutation">
    <w:name w:val="Salutation"/>
    <w:basedOn w:val="Normal"/>
    <w:next w:val="SubjectLine"/>
    <w:pPr>
      <w:spacing w:before="240" w:after="240" w:line="240" w:lineRule="atLeast"/>
      <w:jc w:val="left"/>
    </w:pPr>
  </w:style>
  <w:style w:type="paragraph" w:styleId="BodyText">
    <w:name w:val="Body Text"/>
    <w:basedOn w:val="Normal"/>
    <w:pPr>
      <w:spacing w:after="120"/>
      <w:ind w:firstLine="300"/>
    </w:pPr>
  </w:style>
  <w:style w:type="paragraph" w:customStyle="1" w:styleId="CcList">
    <w:name w:val="Cc List"/>
    <w:basedOn w:val="Normal"/>
    <w:pPr>
      <w:keepLines/>
      <w:spacing w:line="240" w:lineRule="atLeast"/>
      <w:ind w:left="360" w:hanging="360"/>
    </w:pPr>
  </w:style>
  <w:style w:type="paragraph" w:styleId="Closing">
    <w:name w:val="Closing"/>
    <w:basedOn w:val="Normal"/>
    <w:next w:val="Signature"/>
    <w:pPr>
      <w:keepNext/>
      <w:spacing w:after="120" w:line="240" w:lineRule="atLeast"/>
      <w:ind w:left="4565"/>
    </w:pPr>
  </w:style>
  <w:style w:type="paragraph" w:styleId="Signature">
    <w:name w:val="Signature"/>
    <w:basedOn w:val="Normal"/>
    <w:next w:val="SignatureJobTitle"/>
    <w:pPr>
      <w:keepNext/>
      <w:spacing w:before="880" w:line="240" w:lineRule="atLeast"/>
      <w:ind w:left="4565"/>
      <w:jc w:val="left"/>
    </w:pPr>
  </w:style>
  <w:style w:type="paragraph" w:customStyle="1" w:styleId="CompanyName">
    <w:name w:val="Company Name"/>
    <w:basedOn w:val="BodyText"/>
    <w:next w:val="Date"/>
    <w:pPr>
      <w:keepLines/>
      <w:framePr w:w="8640" w:h="1440" w:wrap="notBeside" w:vAnchor="page" w:hAnchor="margin" w:xAlign="center" w:y="889"/>
      <w:spacing w:after="40"/>
      <w:ind w:firstLine="0"/>
      <w:jc w:val="center"/>
    </w:pPr>
    <w:rPr>
      <w:caps/>
      <w:spacing w:val="75"/>
      <w:sz w:val="21"/>
    </w:rPr>
  </w:style>
  <w:style w:type="paragraph" w:styleId="Date">
    <w:name w:val="Date"/>
    <w:basedOn w:val="Normal"/>
    <w:next w:val="InsideAddressName"/>
    <w:pPr>
      <w:spacing w:before="480" w:after="220"/>
      <w:ind w:left="5880"/>
    </w:pPr>
  </w:style>
  <w:style w:type="character" w:styleId="Emphasis">
    <w:name w:val="Emphasis"/>
    <w:qFormat/>
    <w:rPr>
      <w:caps/>
      <w:sz w:val="18"/>
    </w:rPr>
  </w:style>
  <w:style w:type="paragraph" w:customStyle="1" w:styleId="Enclosure">
    <w:name w:val="Enclosure"/>
    <w:basedOn w:val="Normal"/>
    <w:next w:val="CcList"/>
    <w:pPr>
      <w:keepNext/>
      <w:keepLines/>
      <w:spacing w:before="120" w:after="120" w:line="240" w:lineRule="atLeast"/>
    </w:pPr>
  </w:style>
  <w:style w:type="paragraph" w:customStyle="1" w:styleId="HeadingBase">
    <w:name w:val="Heading Base"/>
    <w:basedOn w:val="BodyText"/>
    <w:next w:val="BodyText"/>
    <w:pPr>
      <w:keepNext/>
      <w:keepLines/>
      <w:spacing w:after="0"/>
      <w:ind w:firstLine="0"/>
      <w:jc w:val="left"/>
    </w:pPr>
    <w:rPr>
      <w:kern w:val="20"/>
    </w:rPr>
  </w:style>
  <w:style w:type="paragraph" w:customStyle="1" w:styleId="InsideAddress">
    <w:name w:val="Inside Address"/>
    <w:basedOn w:val="Normal"/>
    <w:pPr>
      <w:spacing w:line="240" w:lineRule="atLeast"/>
    </w:pPr>
  </w:style>
  <w:style w:type="paragraph" w:customStyle="1" w:styleId="InsideAddressName">
    <w:name w:val="Inside Address Name"/>
    <w:basedOn w:val="InsideAddress"/>
    <w:next w:val="InsideAddress"/>
    <w:pPr>
      <w:spacing w:before="220"/>
    </w:pPr>
  </w:style>
  <w:style w:type="paragraph" w:customStyle="1" w:styleId="MailingInstructions">
    <w:name w:val="Mailing Instructions"/>
    <w:basedOn w:val="Normal"/>
    <w:next w:val="InsideAddressName"/>
    <w:pPr>
      <w:keepNext/>
      <w:spacing w:after="240" w:line="240" w:lineRule="atLeast"/>
    </w:pPr>
    <w:rPr>
      <w:caps/>
    </w:rPr>
  </w:style>
  <w:style w:type="paragraph" w:customStyle="1" w:styleId="ReferenceInitials">
    <w:name w:val="Reference Initials"/>
    <w:basedOn w:val="Normal"/>
    <w:next w:val="Enclosure"/>
    <w:pPr>
      <w:keepNext/>
      <w:spacing w:before="220" w:line="240" w:lineRule="atLeast"/>
      <w:jc w:val="left"/>
    </w:pPr>
  </w:style>
  <w:style w:type="paragraph" w:customStyle="1" w:styleId="ReferenceLine">
    <w:name w:val="Reference Line"/>
    <w:basedOn w:val="Normal"/>
    <w:next w:val="MailingInstructions"/>
    <w:pPr>
      <w:keepNext/>
      <w:spacing w:after="240" w:line="240" w:lineRule="atLeast"/>
      <w:jc w:val="left"/>
    </w:pPr>
  </w:style>
  <w:style w:type="paragraph" w:customStyle="1" w:styleId="ReturnAddress">
    <w:name w:val="Return Address"/>
    <w:pPr>
      <w:widowControl w:val="0"/>
      <w:pBdr>
        <w:top w:val="single" w:sz="4" w:space="2" w:color="auto"/>
      </w:pBdr>
      <w:jc w:val="center"/>
    </w:pPr>
    <w:rPr>
      <w:rFonts w:ascii="Garamond" w:hAnsi="Garamond"/>
      <w:caps/>
      <w:spacing w:val="30"/>
      <w:sz w:val="18"/>
    </w:rPr>
  </w:style>
  <w:style w:type="paragraph" w:customStyle="1" w:styleId="SignatureCompany">
    <w:name w:val="Signature Company"/>
    <w:basedOn w:val="Signature"/>
    <w:next w:val="ReferenceInitials"/>
    <w:pPr>
      <w:spacing w:before="0"/>
    </w:pPr>
  </w:style>
  <w:style w:type="paragraph" w:customStyle="1" w:styleId="SignatureJobTitle">
    <w:name w:val="Signature Job Title"/>
    <w:basedOn w:val="Signature"/>
    <w:next w:val="SignatureCompany"/>
    <w:pPr>
      <w:spacing w:before="0"/>
    </w:pPr>
  </w:style>
  <w:style w:type="character" w:customStyle="1" w:styleId="Slogan">
    <w:name w:val="Slogan"/>
    <w:basedOn w:val="DefaultParagraphFont"/>
    <w:rPr>
      <w:i/>
      <w:spacing w:val="70"/>
    </w:rPr>
  </w:style>
  <w:style w:type="paragraph" w:customStyle="1" w:styleId="SubjectLine">
    <w:name w:val="Subject Line"/>
    <w:basedOn w:val="Normal"/>
    <w:next w:val="BodyText"/>
    <w:pPr>
      <w:spacing w:after="180" w:line="240" w:lineRule="atLeast"/>
      <w:ind w:left="360" w:hanging="360"/>
      <w:jc w:val="left"/>
    </w:pPr>
    <w:rPr>
      <w:caps/>
      <w:sz w:val="21"/>
    </w:rPr>
  </w:style>
  <w:style w:type="paragraph" w:styleId="Header">
    <w:name w:val="header"/>
    <w:basedOn w:val="Normal"/>
    <w:pPr>
      <w:tabs>
        <w:tab w:val="center" w:pos="4320"/>
        <w:tab w:val="right" w:pos="8640"/>
      </w:tabs>
    </w:pPr>
  </w:style>
  <w:style w:type="paragraph" w:styleId="List">
    <w:name w:val="List"/>
    <w:basedOn w:val="BodyText"/>
    <w:pPr>
      <w:ind w:left="720" w:hanging="360"/>
    </w:pPr>
  </w:style>
  <w:style w:type="paragraph" w:styleId="ListBullet">
    <w:name w:val="List Bullet"/>
    <w:basedOn w:val="List"/>
    <w:pPr>
      <w:numPr>
        <w:numId w:val="1"/>
      </w:numPr>
      <w:ind w:right="720"/>
    </w:pPr>
  </w:style>
  <w:style w:type="paragraph" w:styleId="ListNumber">
    <w:name w:val="List Number"/>
    <w:basedOn w:val="List"/>
    <w:pPr>
      <w:numPr>
        <w:numId w:val="2"/>
      </w:numPr>
      <w:ind w:right="720"/>
    </w:pPr>
  </w:style>
  <w:style w:type="paragraph" w:styleId="Footer">
    <w:name w:val="footer"/>
    <w:basedOn w:val="Normal"/>
    <w:pPr>
      <w:tabs>
        <w:tab w:val="center" w:pos="4320"/>
        <w:tab w:val="right" w:pos="8640"/>
      </w:tabs>
    </w:pPr>
  </w:style>
  <w:style w:type="paragraph" w:customStyle="1" w:styleId="CampusNames">
    <w:name w:val="CampusNames"/>
    <w:basedOn w:val="Header"/>
    <w:pPr>
      <w:jc w:val="left"/>
    </w:pPr>
    <w:rPr>
      <w:caps/>
      <w:kern w:val="0"/>
      <w:sz w:val="14"/>
      <w:szCs w:val="24"/>
    </w:rPr>
  </w:style>
  <w:style w:type="paragraph" w:customStyle="1" w:styleId="UCSBName">
    <w:name w:val="UCSB Name"/>
    <w:basedOn w:val="Header"/>
    <w:next w:val="CampusNames"/>
    <w:pPr>
      <w:jc w:val="left"/>
    </w:pPr>
    <w:rPr>
      <w:caps/>
      <w:spacing w:val="30"/>
      <w:kern w:val="0"/>
      <w:sz w:val="22"/>
      <w:szCs w:val="24"/>
    </w:rPr>
  </w:style>
  <w:style w:type="paragraph" w:customStyle="1" w:styleId="Address">
    <w:name w:val="Address"/>
    <w:basedOn w:val="Header"/>
    <w:pPr>
      <w:jc w:val="left"/>
    </w:pPr>
    <w:rPr>
      <w:smallCaps/>
      <w:kern w:val="0"/>
      <w:sz w:val="18"/>
      <w:szCs w:val="24"/>
    </w:rPr>
  </w:style>
  <w:style w:type="paragraph" w:styleId="BalloonText">
    <w:name w:val="Balloon Text"/>
    <w:basedOn w:val="Normal"/>
    <w:link w:val="BalloonTextChar"/>
    <w:rsid w:val="00C64FB9"/>
    <w:rPr>
      <w:rFonts w:ascii="Tahoma" w:hAnsi="Tahoma" w:cs="Tahoma"/>
      <w:sz w:val="16"/>
      <w:szCs w:val="16"/>
    </w:rPr>
  </w:style>
  <w:style w:type="character" w:customStyle="1" w:styleId="BalloonTextChar">
    <w:name w:val="Balloon Text Char"/>
    <w:basedOn w:val="DefaultParagraphFont"/>
    <w:link w:val="BalloonText"/>
    <w:rsid w:val="00C64FB9"/>
    <w:rPr>
      <w:rFonts w:ascii="Tahoma" w:hAnsi="Tahoma" w:cs="Tahoma"/>
      <w:kern w:val="18"/>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931360">
      <w:bodyDiv w:val="1"/>
      <w:marLeft w:val="0"/>
      <w:marRight w:val="0"/>
      <w:marTop w:val="0"/>
      <w:marBottom w:val="0"/>
      <w:divBdr>
        <w:top w:val="none" w:sz="0" w:space="0" w:color="auto"/>
        <w:left w:val="none" w:sz="0" w:space="0" w:color="auto"/>
        <w:bottom w:val="none" w:sz="0" w:space="0" w:color="auto"/>
        <w:right w:val="none" w:sz="0" w:space="0" w:color="auto"/>
      </w:divBdr>
      <w:divsChild>
        <w:div w:id="1880508998">
          <w:marLeft w:val="0"/>
          <w:marRight w:val="0"/>
          <w:marTop w:val="0"/>
          <w:marBottom w:val="0"/>
          <w:divBdr>
            <w:top w:val="none" w:sz="0" w:space="0" w:color="auto"/>
            <w:left w:val="none" w:sz="0" w:space="0" w:color="auto"/>
            <w:bottom w:val="none" w:sz="0" w:space="0" w:color="auto"/>
            <w:right w:val="none" w:sz="0" w:space="0" w:color="auto"/>
          </w:divBdr>
        </w:div>
      </w:divsChild>
    </w:div>
    <w:div w:id="449587622">
      <w:bodyDiv w:val="1"/>
      <w:marLeft w:val="0"/>
      <w:marRight w:val="0"/>
      <w:marTop w:val="0"/>
      <w:marBottom w:val="0"/>
      <w:divBdr>
        <w:top w:val="none" w:sz="0" w:space="0" w:color="auto"/>
        <w:left w:val="none" w:sz="0" w:space="0" w:color="auto"/>
        <w:bottom w:val="none" w:sz="0" w:space="0" w:color="auto"/>
        <w:right w:val="none" w:sz="0" w:space="0" w:color="auto"/>
      </w:divBdr>
      <w:divsChild>
        <w:div w:id="457069671">
          <w:marLeft w:val="0"/>
          <w:marRight w:val="0"/>
          <w:marTop w:val="0"/>
          <w:marBottom w:val="0"/>
          <w:divBdr>
            <w:top w:val="none" w:sz="0" w:space="0" w:color="auto"/>
            <w:left w:val="none" w:sz="0" w:space="0" w:color="auto"/>
            <w:bottom w:val="none" w:sz="0" w:space="0" w:color="auto"/>
            <w:right w:val="none" w:sz="0" w:space="0" w:color="auto"/>
          </w:divBdr>
        </w:div>
        <w:div w:id="607545992">
          <w:marLeft w:val="0"/>
          <w:marRight w:val="0"/>
          <w:marTop w:val="0"/>
          <w:marBottom w:val="0"/>
          <w:divBdr>
            <w:top w:val="none" w:sz="0" w:space="0" w:color="auto"/>
            <w:left w:val="none" w:sz="0" w:space="0" w:color="auto"/>
            <w:bottom w:val="none" w:sz="0" w:space="0" w:color="auto"/>
            <w:right w:val="none" w:sz="0" w:space="0" w:color="auto"/>
          </w:divBdr>
        </w:div>
        <w:div w:id="1322004564">
          <w:marLeft w:val="0"/>
          <w:marRight w:val="0"/>
          <w:marTop w:val="0"/>
          <w:marBottom w:val="0"/>
          <w:divBdr>
            <w:top w:val="none" w:sz="0" w:space="0" w:color="auto"/>
            <w:left w:val="none" w:sz="0" w:space="0" w:color="auto"/>
            <w:bottom w:val="none" w:sz="0" w:space="0" w:color="auto"/>
            <w:right w:val="none" w:sz="0" w:space="0" w:color="auto"/>
          </w:divBdr>
        </w:div>
      </w:divsChild>
    </w:div>
    <w:div w:id="649797129">
      <w:bodyDiv w:val="1"/>
      <w:marLeft w:val="0"/>
      <w:marRight w:val="0"/>
      <w:marTop w:val="0"/>
      <w:marBottom w:val="0"/>
      <w:divBdr>
        <w:top w:val="none" w:sz="0" w:space="0" w:color="auto"/>
        <w:left w:val="none" w:sz="0" w:space="0" w:color="auto"/>
        <w:bottom w:val="none" w:sz="0" w:space="0" w:color="auto"/>
        <w:right w:val="none" w:sz="0" w:space="0" w:color="auto"/>
      </w:divBdr>
    </w:div>
    <w:div w:id="1175420305">
      <w:bodyDiv w:val="1"/>
      <w:marLeft w:val="0"/>
      <w:marRight w:val="0"/>
      <w:marTop w:val="0"/>
      <w:marBottom w:val="0"/>
      <w:divBdr>
        <w:top w:val="none" w:sz="0" w:space="0" w:color="auto"/>
        <w:left w:val="none" w:sz="0" w:space="0" w:color="auto"/>
        <w:bottom w:val="none" w:sz="0" w:space="0" w:color="auto"/>
        <w:right w:val="none" w:sz="0" w:space="0" w:color="auto"/>
      </w:divBdr>
      <w:divsChild>
        <w:div w:id="602349148">
          <w:marLeft w:val="0"/>
          <w:marRight w:val="0"/>
          <w:marTop w:val="0"/>
          <w:marBottom w:val="0"/>
          <w:divBdr>
            <w:top w:val="none" w:sz="0" w:space="0" w:color="auto"/>
            <w:left w:val="none" w:sz="0" w:space="0" w:color="auto"/>
            <w:bottom w:val="none" w:sz="0" w:space="0" w:color="auto"/>
            <w:right w:val="none" w:sz="0" w:space="0" w:color="auto"/>
          </w:divBdr>
        </w:div>
        <w:div w:id="870920557">
          <w:marLeft w:val="0"/>
          <w:marRight w:val="0"/>
          <w:marTop w:val="0"/>
          <w:marBottom w:val="0"/>
          <w:divBdr>
            <w:top w:val="none" w:sz="0" w:space="0" w:color="auto"/>
            <w:left w:val="none" w:sz="0" w:space="0" w:color="auto"/>
            <w:bottom w:val="none" w:sz="0" w:space="0" w:color="auto"/>
            <w:right w:val="none" w:sz="0" w:space="0" w:color="auto"/>
          </w:divBdr>
        </w:div>
        <w:div w:id="1021317880">
          <w:marLeft w:val="0"/>
          <w:marRight w:val="0"/>
          <w:marTop w:val="0"/>
          <w:marBottom w:val="0"/>
          <w:divBdr>
            <w:top w:val="none" w:sz="0" w:space="0" w:color="auto"/>
            <w:left w:val="none" w:sz="0" w:space="0" w:color="auto"/>
            <w:bottom w:val="none" w:sz="0" w:space="0" w:color="auto"/>
            <w:right w:val="none" w:sz="0" w:space="0" w:color="auto"/>
          </w:divBdr>
        </w:div>
        <w:div w:id="1152866488">
          <w:marLeft w:val="0"/>
          <w:marRight w:val="0"/>
          <w:marTop w:val="0"/>
          <w:marBottom w:val="0"/>
          <w:divBdr>
            <w:top w:val="none" w:sz="0" w:space="0" w:color="auto"/>
            <w:left w:val="none" w:sz="0" w:space="0" w:color="auto"/>
            <w:bottom w:val="none" w:sz="0" w:space="0" w:color="auto"/>
            <w:right w:val="none" w:sz="0" w:space="0" w:color="auto"/>
          </w:divBdr>
        </w:div>
      </w:divsChild>
    </w:div>
    <w:div w:id="182389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endall/Library/Group%20Containers/UBF8T346G9.Office/User%20Content.localized/Templates.localized/Bren%20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Bren letterhead.dotx</Template>
  <TotalTime>16</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Elegant Letter</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Elegant Letter</dc:title>
  <dc:creator>Bruce Kendall</dc:creator>
  <cp:lastModifiedBy>Bruce Kendall</cp:lastModifiedBy>
  <cp:revision>5</cp:revision>
  <cp:lastPrinted>2012-02-16T18:53:00Z</cp:lastPrinted>
  <dcterms:created xsi:type="dcterms:W3CDTF">2018-09-07T23:10:00Z</dcterms:created>
  <dcterms:modified xsi:type="dcterms:W3CDTF">2018-09-07T23:27:00Z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